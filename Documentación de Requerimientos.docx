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0B3E" w14:textId="77777777" w:rsidR="003E4E4E" w:rsidRPr="00AC1BD9" w:rsidRDefault="003E4E4E" w:rsidP="00157DE6"/>
    <w:p w14:paraId="2D8C0B3F" w14:textId="795351CC" w:rsidR="003E4E4E" w:rsidRDefault="003E4E4E" w:rsidP="00157DE6">
      <w:pPr>
        <w:rPr>
          <w:lang w:val="en-GB"/>
        </w:rPr>
      </w:pPr>
    </w:p>
    <w:p w14:paraId="2D8C0B40" w14:textId="77777777" w:rsidR="003E4E4E" w:rsidRDefault="003E4E4E" w:rsidP="00157DE6">
      <w:pPr>
        <w:rPr>
          <w:lang w:val="en-GB"/>
        </w:rPr>
      </w:pPr>
    </w:p>
    <w:p w14:paraId="2D8C0B41" w14:textId="77777777" w:rsidR="003E4E4E" w:rsidRDefault="003E4E4E" w:rsidP="00157DE6">
      <w:pPr>
        <w:rPr>
          <w:lang w:val="en-GB"/>
        </w:rPr>
      </w:pPr>
    </w:p>
    <w:p w14:paraId="2D8C0B42" w14:textId="77777777" w:rsidR="003E4E4E" w:rsidRDefault="003E4E4E" w:rsidP="00157DE6">
      <w:pPr>
        <w:rPr>
          <w:lang w:val="en-GB"/>
        </w:rPr>
      </w:pPr>
    </w:p>
    <w:tbl>
      <w:tblPr>
        <w:tblpPr w:leftFromText="142" w:rightFromText="142" w:vertAnchor="page" w:horzAnchor="margin" w:tblpX="-72" w:tblpY="2881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3E4E4E" w:rsidRPr="00C87395" w14:paraId="2D8C0B45" w14:textId="77777777">
        <w:trPr>
          <w:trHeight w:val="636"/>
        </w:trPr>
        <w:tc>
          <w:tcPr>
            <w:tcW w:w="8036" w:type="dxa"/>
          </w:tcPr>
          <w:p w14:paraId="2D8C0B43" w14:textId="77777777" w:rsidR="003E4E4E" w:rsidRDefault="003E4E4E" w:rsidP="00157DE6">
            <w:pPr>
              <w:rPr>
                <w:lang w:val="es-ES_tradnl"/>
              </w:rPr>
            </w:pPr>
          </w:p>
          <w:p w14:paraId="2D8C0B44" w14:textId="0C75EB4F" w:rsidR="0019504B" w:rsidRPr="00A4547F" w:rsidRDefault="0019504B" w:rsidP="0019504B">
            <w:pPr>
              <w:pStyle w:val="PORTtexsecundario"/>
            </w:pPr>
            <w:r>
              <w:br/>
            </w:r>
          </w:p>
        </w:tc>
      </w:tr>
      <w:tr w:rsidR="003E4E4E" w:rsidRPr="00735960" w14:paraId="2D8C0B48" w14:textId="77777777">
        <w:trPr>
          <w:trHeight w:val="2663"/>
        </w:trPr>
        <w:tc>
          <w:tcPr>
            <w:tcW w:w="8036" w:type="dxa"/>
          </w:tcPr>
          <w:p w14:paraId="2D8C0B46" w14:textId="77777777" w:rsidR="00735960" w:rsidRPr="00735960" w:rsidRDefault="00C04A3B" w:rsidP="00157DE6">
            <w:pPr>
              <w:pStyle w:val="PORTTITPORTADA"/>
            </w:pPr>
            <w:r>
              <w:t>Documentación de requerimientos</w:t>
            </w:r>
          </w:p>
          <w:p w14:paraId="2D8C0B47" w14:textId="727454D0" w:rsidR="003E4E4E" w:rsidRPr="00735960" w:rsidRDefault="003E4E4E" w:rsidP="00C04A3B">
            <w:pPr>
              <w:pStyle w:val="PORTTITPORTADA"/>
            </w:pPr>
          </w:p>
        </w:tc>
      </w:tr>
      <w:tr w:rsidR="006B3EEE" w:rsidRPr="00735960" w14:paraId="2D8C0B4B" w14:textId="77777777">
        <w:trPr>
          <w:trHeight w:val="1237"/>
        </w:trPr>
        <w:tc>
          <w:tcPr>
            <w:tcW w:w="8036" w:type="dxa"/>
          </w:tcPr>
          <w:p w14:paraId="2D8C0B4A" w14:textId="6EB2FF6A" w:rsidR="006B3EEE" w:rsidRPr="00735960" w:rsidRDefault="006B3EEE" w:rsidP="00B877A1">
            <w:pPr>
              <w:pStyle w:val="PORTSubtituloportada"/>
            </w:pPr>
            <w:r>
              <w:t>Proyecto</w:t>
            </w:r>
            <w:r w:rsidR="00870073">
              <w:t xml:space="preserve"> </w:t>
            </w:r>
            <w:r w:rsidR="00B877A1">
              <w:t>Pagina Web</w:t>
            </w:r>
          </w:p>
        </w:tc>
      </w:tr>
      <w:tr w:rsidR="006B3EEE" w:rsidRPr="00DD6D8A" w14:paraId="2D8C0B4D" w14:textId="77777777">
        <w:trPr>
          <w:trHeight w:val="358"/>
        </w:trPr>
        <w:tc>
          <w:tcPr>
            <w:tcW w:w="8036" w:type="dxa"/>
          </w:tcPr>
          <w:p w14:paraId="2D8C0B4C" w14:textId="77777777" w:rsidR="006B3EEE" w:rsidRPr="00AC1BD9" w:rsidRDefault="006B3EEE" w:rsidP="006B3EEE">
            <w:pPr>
              <w:pStyle w:val="PORTtexsecundario"/>
              <w:ind w:left="0"/>
            </w:pPr>
          </w:p>
        </w:tc>
      </w:tr>
      <w:tr w:rsidR="006B3EEE" w:rsidRPr="00DD6D8A" w14:paraId="2D8C0B50" w14:textId="77777777">
        <w:trPr>
          <w:trHeight w:val="596"/>
        </w:trPr>
        <w:tc>
          <w:tcPr>
            <w:tcW w:w="8036" w:type="dxa"/>
          </w:tcPr>
          <w:p w14:paraId="2D8C0B4E" w14:textId="4484D5E2" w:rsidR="006B3EEE" w:rsidRPr="00DD6D8A" w:rsidRDefault="006B3EEE" w:rsidP="006B3EEE">
            <w:pPr>
              <w:pStyle w:val="PORTtexsecundario"/>
              <w:ind w:right="420"/>
              <w:jc w:val="right"/>
            </w:pPr>
            <w:r w:rsidRPr="00DD6D8A">
              <w:t xml:space="preserve"> </w:t>
            </w:r>
            <w:r>
              <w:fldChar w:fldCharType="begin"/>
            </w:r>
            <w:r>
              <w:instrText xml:space="preserve"> TIME \@ "dd' de 'MMMM' de 'yyyy" </w:instrText>
            </w:r>
            <w:r>
              <w:fldChar w:fldCharType="separate"/>
            </w:r>
            <w:r w:rsidR="00B877A1">
              <w:rPr>
                <w:noProof/>
              </w:rPr>
              <w:t>06 de marzo de 2022</w:t>
            </w:r>
            <w:r>
              <w:fldChar w:fldCharType="end"/>
            </w:r>
          </w:p>
          <w:p w14:paraId="2D8C0B4F" w14:textId="77777777" w:rsidR="006B3EEE" w:rsidRPr="00DD6D8A" w:rsidRDefault="006B3EEE" w:rsidP="006B3EEE">
            <w:pPr>
              <w:rPr>
                <w:lang w:val="es-ES_tradnl"/>
              </w:rPr>
            </w:pPr>
          </w:p>
        </w:tc>
      </w:tr>
    </w:tbl>
    <w:p w14:paraId="2D8C0B51" w14:textId="77777777" w:rsidR="003E4E4E" w:rsidRPr="00735960" w:rsidRDefault="003E4E4E" w:rsidP="00157DE6"/>
    <w:p w14:paraId="2D8C0B52" w14:textId="77777777" w:rsidR="003E4E4E" w:rsidRPr="00735960" w:rsidRDefault="003E4E4E" w:rsidP="00157DE6"/>
    <w:p w14:paraId="2D8C0B53" w14:textId="77777777" w:rsidR="003E4E4E" w:rsidRPr="00735960" w:rsidRDefault="003E4E4E" w:rsidP="00157DE6"/>
    <w:p w14:paraId="2D8C0B54" w14:textId="77777777" w:rsidR="003E4E4E" w:rsidRPr="00735960" w:rsidRDefault="003E4E4E" w:rsidP="00157DE6"/>
    <w:p w14:paraId="2D8C0B55" w14:textId="77777777" w:rsidR="003E4E4E" w:rsidRPr="00780A9E" w:rsidRDefault="003E4E4E" w:rsidP="00157DE6"/>
    <w:p w14:paraId="2D8C0B56" w14:textId="77777777" w:rsidR="003E4E4E" w:rsidRPr="00780A9E" w:rsidRDefault="003E4E4E" w:rsidP="00157DE6"/>
    <w:p w14:paraId="2D8C0B57" w14:textId="77777777" w:rsidR="003E4E4E" w:rsidRPr="00780A9E" w:rsidRDefault="003E4E4E" w:rsidP="00157DE6"/>
    <w:p w14:paraId="2D8C0B58" w14:textId="77777777" w:rsidR="003E4E4E" w:rsidRPr="00780A9E" w:rsidRDefault="003E4E4E" w:rsidP="00157DE6"/>
    <w:p w14:paraId="2D8C0B59" w14:textId="77777777" w:rsidR="003E4E4E" w:rsidRPr="00780A9E" w:rsidRDefault="003E4E4E" w:rsidP="00157DE6"/>
    <w:p w14:paraId="2D8C0B5A" w14:textId="77777777" w:rsidR="003E4E4E" w:rsidRPr="00780A9E" w:rsidRDefault="003E4E4E" w:rsidP="00157DE6"/>
    <w:p w14:paraId="2D8C0B5B" w14:textId="77777777" w:rsidR="003E4E4E" w:rsidRPr="00780A9E" w:rsidRDefault="003E4E4E" w:rsidP="00157DE6"/>
    <w:p w14:paraId="2D8C0B5C" w14:textId="77777777" w:rsidR="003E4E4E" w:rsidRPr="00780A9E" w:rsidRDefault="003E4E4E" w:rsidP="00157DE6"/>
    <w:p w14:paraId="2D8C0B5D" w14:textId="77777777" w:rsidR="003E4E4E" w:rsidRDefault="003E4E4E" w:rsidP="00157DE6"/>
    <w:p w14:paraId="2D8C0B5E" w14:textId="77777777" w:rsidR="003E4E4E" w:rsidRDefault="003E4E4E" w:rsidP="00157DE6"/>
    <w:p w14:paraId="2D8C0B5F" w14:textId="77777777" w:rsidR="003E4E4E" w:rsidRPr="00974DBB" w:rsidRDefault="003E4E4E" w:rsidP="00157DE6"/>
    <w:p w14:paraId="2D8C0B60" w14:textId="77777777" w:rsidR="003E4E4E" w:rsidRPr="00974DBB" w:rsidRDefault="003E4E4E" w:rsidP="00157DE6"/>
    <w:p w14:paraId="2D8C0B61" w14:textId="77777777" w:rsidR="003E4E4E" w:rsidRPr="00974DBB" w:rsidRDefault="003E4E4E" w:rsidP="00157DE6"/>
    <w:p w14:paraId="2D8C0B62" w14:textId="77777777" w:rsidR="003E4E4E" w:rsidRPr="00974DBB" w:rsidRDefault="003E4E4E" w:rsidP="00157DE6"/>
    <w:p w14:paraId="2D8C0B63" w14:textId="77777777" w:rsidR="003E4E4E" w:rsidRDefault="003E4E4E" w:rsidP="00157DE6"/>
    <w:p w14:paraId="2D8C0B64" w14:textId="77777777" w:rsidR="003E4E4E" w:rsidRPr="00974DBB" w:rsidRDefault="003E4E4E" w:rsidP="00157DE6">
      <w:pPr>
        <w:sectPr w:rsidR="003E4E4E" w:rsidRPr="00974DBB" w:rsidSect="00F74C0C">
          <w:headerReference w:type="even" r:id="rId8"/>
          <w:headerReference w:type="default" r:id="rId9"/>
          <w:footerReference w:type="even" r:id="rId10"/>
          <w:pgSz w:w="11906" w:h="16838"/>
          <w:pgMar w:top="1418" w:right="1191" w:bottom="1418" w:left="1162" w:header="709" w:footer="709" w:gutter="0"/>
          <w:cols w:space="708"/>
          <w:docGrid w:linePitch="360"/>
        </w:sectPr>
      </w:pPr>
    </w:p>
    <w:p w14:paraId="2D8C0B65" w14:textId="77777777" w:rsidR="00C87395" w:rsidRPr="00D117E3" w:rsidRDefault="00C87395" w:rsidP="00157DE6">
      <w:pPr>
        <w:pStyle w:val="TtuloTDC"/>
      </w:pPr>
      <w:r w:rsidRPr="00157DE6">
        <w:lastRenderedPageBreak/>
        <w:t>CONTENIDO</w:t>
      </w:r>
    </w:p>
    <w:p w14:paraId="2D8C0B66" w14:textId="77777777" w:rsidR="00C87395" w:rsidRDefault="00C87395" w:rsidP="00157DE6">
      <w:pPr>
        <w:pStyle w:val="TtuloTDC"/>
      </w:pPr>
    </w:p>
    <w:p w14:paraId="2D8C0B67" w14:textId="77777777" w:rsidR="00D117E3" w:rsidRDefault="00D117E3" w:rsidP="00157DE6">
      <w:pPr>
        <w:pStyle w:val="TtuloTDC"/>
      </w:pPr>
    </w:p>
    <w:p w14:paraId="2D8C0B68" w14:textId="77777777" w:rsidR="00694AF2" w:rsidRDefault="00C87395">
      <w:pPr>
        <w:pStyle w:val="TDC1"/>
        <w:rPr>
          <w:rFonts w:asciiTheme="minorHAnsi" w:eastAsiaTheme="minorEastAsia" w:hAnsiTheme="minorHAnsi" w:cstheme="minorBidi"/>
          <w:b w:val="0"/>
          <w:bCs w:val="0"/>
          <w:kern w:val="0"/>
          <w:lang w:val="es-MX" w:eastAsia="es-MX"/>
        </w:rPr>
      </w:pPr>
      <w:r w:rsidRPr="00D151B0">
        <w:rPr>
          <w:sz w:val="28"/>
          <w:szCs w:val="28"/>
        </w:rPr>
        <w:fldChar w:fldCharType="begin"/>
      </w:r>
      <w:r w:rsidRPr="00D151B0">
        <w:rPr>
          <w:sz w:val="28"/>
          <w:szCs w:val="28"/>
        </w:rPr>
        <w:instrText xml:space="preserve"> TOC \o "1-3" \h \z \u </w:instrText>
      </w:r>
      <w:r w:rsidRPr="00D151B0">
        <w:rPr>
          <w:sz w:val="28"/>
          <w:szCs w:val="28"/>
        </w:rPr>
        <w:fldChar w:fldCharType="separate"/>
      </w:r>
      <w:hyperlink w:anchor="_Toc431725670" w:history="1">
        <w:r w:rsidR="00694AF2" w:rsidRPr="00FC4640">
          <w:rPr>
            <w:rStyle w:val="Hipervnculo"/>
          </w:rPr>
          <w:t>1.</w:t>
        </w:r>
        <w:r w:rsidR="00694AF2">
          <w:rPr>
            <w:rFonts w:asciiTheme="minorHAnsi" w:eastAsiaTheme="minorEastAsia" w:hAnsiTheme="minorHAnsi" w:cstheme="minorBidi"/>
            <w:b w:val="0"/>
            <w:bCs w:val="0"/>
            <w:kern w:val="0"/>
            <w:lang w:val="es-MX" w:eastAsia="es-MX"/>
          </w:rPr>
          <w:tab/>
        </w:r>
        <w:r w:rsidR="00694AF2" w:rsidRPr="00FC4640">
          <w:rPr>
            <w:rStyle w:val="Hipervnculo"/>
          </w:rPr>
          <w:t>Control del documento</w:t>
        </w:r>
        <w:r w:rsidR="00694AF2">
          <w:rPr>
            <w:webHidden/>
          </w:rPr>
          <w:tab/>
        </w:r>
        <w:r w:rsidR="00694AF2">
          <w:rPr>
            <w:webHidden/>
          </w:rPr>
          <w:fldChar w:fldCharType="begin"/>
        </w:r>
        <w:r w:rsidR="00694AF2">
          <w:rPr>
            <w:webHidden/>
          </w:rPr>
          <w:instrText xml:space="preserve"> PAGEREF _Toc431725670 \h </w:instrText>
        </w:r>
        <w:r w:rsidR="00694AF2">
          <w:rPr>
            <w:webHidden/>
          </w:rPr>
        </w:r>
        <w:r w:rsidR="00694AF2">
          <w:rPr>
            <w:webHidden/>
          </w:rPr>
          <w:fldChar w:fldCharType="separate"/>
        </w:r>
        <w:r w:rsidR="00694AF2">
          <w:rPr>
            <w:webHidden/>
          </w:rPr>
          <w:t>2</w:t>
        </w:r>
        <w:r w:rsidR="00694AF2">
          <w:rPr>
            <w:webHidden/>
          </w:rPr>
          <w:fldChar w:fldCharType="end"/>
        </w:r>
      </w:hyperlink>
    </w:p>
    <w:p w14:paraId="2D8C0B69" w14:textId="77777777" w:rsidR="00694AF2" w:rsidRDefault="00C36CBF">
      <w:pPr>
        <w:pStyle w:val="TDC1"/>
        <w:rPr>
          <w:rFonts w:asciiTheme="minorHAnsi" w:eastAsiaTheme="minorEastAsia" w:hAnsiTheme="minorHAnsi" w:cstheme="minorBidi"/>
          <w:b w:val="0"/>
          <w:bCs w:val="0"/>
          <w:kern w:val="0"/>
          <w:lang w:val="es-MX" w:eastAsia="es-MX"/>
        </w:rPr>
      </w:pPr>
      <w:hyperlink w:anchor="_Toc431725671" w:history="1">
        <w:r w:rsidR="00694AF2" w:rsidRPr="00FC4640">
          <w:rPr>
            <w:rStyle w:val="Hipervnculo"/>
          </w:rPr>
          <w:t>2.</w:t>
        </w:r>
        <w:r w:rsidR="00694AF2">
          <w:rPr>
            <w:rFonts w:asciiTheme="minorHAnsi" w:eastAsiaTheme="minorEastAsia" w:hAnsiTheme="minorHAnsi" w:cstheme="minorBidi"/>
            <w:b w:val="0"/>
            <w:bCs w:val="0"/>
            <w:kern w:val="0"/>
            <w:lang w:val="es-MX" w:eastAsia="es-MX"/>
          </w:rPr>
          <w:tab/>
        </w:r>
        <w:r w:rsidR="00694AF2" w:rsidRPr="00FC4640">
          <w:rPr>
            <w:rStyle w:val="Hipervnculo"/>
          </w:rPr>
          <w:t>Información del proyecto</w:t>
        </w:r>
        <w:r w:rsidR="00694AF2">
          <w:rPr>
            <w:webHidden/>
          </w:rPr>
          <w:tab/>
        </w:r>
        <w:r w:rsidR="00694AF2">
          <w:rPr>
            <w:webHidden/>
          </w:rPr>
          <w:fldChar w:fldCharType="begin"/>
        </w:r>
        <w:r w:rsidR="00694AF2">
          <w:rPr>
            <w:webHidden/>
          </w:rPr>
          <w:instrText xml:space="preserve"> PAGEREF _Toc431725671 \h </w:instrText>
        </w:r>
        <w:r w:rsidR="00694AF2">
          <w:rPr>
            <w:webHidden/>
          </w:rPr>
        </w:r>
        <w:r w:rsidR="00694AF2">
          <w:rPr>
            <w:webHidden/>
          </w:rPr>
          <w:fldChar w:fldCharType="separate"/>
        </w:r>
        <w:r w:rsidR="00694AF2">
          <w:rPr>
            <w:webHidden/>
          </w:rPr>
          <w:t>3</w:t>
        </w:r>
        <w:r w:rsidR="00694AF2">
          <w:rPr>
            <w:webHidden/>
          </w:rPr>
          <w:fldChar w:fldCharType="end"/>
        </w:r>
      </w:hyperlink>
    </w:p>
    <w:p w14:paraId="2D8C0B7C" w14:textId="77777777" w:rsidR="00C87395" w:rsidRPr="00D151B0" w:rsidRDefault="00C87395" w:rsidP="00157DE6">
      <w:r w:rsidRPr="00D151B0">
        <w:fldChar w:fldCharType="end"/>
      </w:r>
    </w:p>
    <w:p w14:paraId="2D8C0B7D" w14:textId="77777777" w:rsidR="00427DB0" w:rsidRDefault="00C87395" w:rsidP="00427DB0">
      <w:pPr>
        <w:pStyle w:val="Ttulo1"/>
      </w:pPr>
      <w:r w:rsidRPr="00D151B0">
        <w:br w:type="page"/>
      </w:r>
      <w:bookmarkStart w:id="0" w:name="_Toc431725670"/>
      <w:r w:rsidR="001651D0">
        <w:lastRenderedPageBreak/>
        <w:t>Control de</w:t>
      </w:r>
      <w:r w:rsidR="00987AB9">
        <w:t>l documento</w:t>
      </w:r>
      <w:bookmarkEnd w:id="0"/>
    </w:p>
    <w:tbl>
      <w:tblPr>
        <w:tblW w:w="8769" w:type="dxa"/>
        <w:tblInd w:w="-11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056"/>
        <w:gridCol w:w="5713"/>
      </w:tblGrid>
      <w:tr w:rsidR="006B3EEE" w:rsidRPr="00DB2D1B" w14:paraId="2D8C0B7F" w14:textId="77777777" w:rsidTr="00D65179">
        <w:trPr>
          <w:trHeight w:val="70"/>
        </w:trPr>
        <w:tc>
          <w:tcPr>
            <w:tcW w:w="8769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00B0CA"/>
            <w:vAlign w:val="center"/>
          </w:tcPr>
          <w:p w14:paraId="2D8C0B7E" w14:textId="77777777" w:rsidR="006B3EEE" w:rsidRPr="00DB2D1B" w:rsidRDefault="006B3EEE" w:rsidP="00D65179">
            <w:pPr>
              <w:ind w:left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IDENTIFICACIÓN DEL DOCUMENTO</w:t>
            </w:r>
          </w:p>
        </w:tc>
      </w:tr>
      <w:tr w:rsidR="006B3EEE" w:rsidRPr="00DB2D1B" w14:paraId="2D8C0B81" w14:textId="77777777" w:rsidTr="00D65179">
        <w:trPr>
          <w:trHeight w:val="70"/>
        </w:trPr>
        <w:tc>
          <w:tcPr>
            <w:tcW w:w="8769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D8C0B80" w14:textId="77777777" w:rsidR="006B3EEE" w:rsidRDefault="006B3EEE" w:rsidP="00D65179">
            <w:pPr>
              <w:spacing w:after="0"/>
              <w:ind w:left="0"/>
              <w:jc w:val="center"/>
              <w:rPr>
                <w:b/>
                <w:color w:val="FFFFFF"/>
              </w:rPr>
            </w:pPr>
          </w:p>
        </w:tc>
      </w:tr>
      <w:tr w:rsidR="006B3EEE" w:rsidRPr="00DB2D1B" w14:paraId="2D8C0B84" w14:textId="77777777" w:rsidTr="00D65179">
        <w:trPr>
          <w:trHeight w:val="305"/>
        </w:trPr>
        <w:tc>
          <w:tcPr>
            <w:tcW w:w="3056" w:type="dxa"/>
            <w:tcBorders>
              <w:top w:val="single" w:sz="4" w:space="0" w:color="808080" w:themeColor="background1" w:themeShade="80"/>
            </w:tcBorders>
            <w:shd w:val="clear" w:color="auto" w:fill="E7E6E6" w:themeFill="background2"/>
          </w:tcPr>
          <w:p w14:paraId="2D8C0B82" w14:textId="77777777" w:rsidR="006B3EEE" w:rsidRDefault="006B3EEE" w:rsidP="00D65179">
            <w:pPr>
              <w:ind w:left="0"/>
            </w:pPr>
            <w:r>
              <w:t>Título del proyecto</w:t>
            </w:r>
          </w:p>
        </w:tc>
        <w:tc>
          <w:tcPr>
            <w:tcW w:w="5713" w:type="dxa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2D8C0B83" w14:textId="3DFD6C34" w:rsidR="006B3EEE" w:rsidRDefault="00C65A57" w:rsidP="00D65179">
            <w:pPr>
              <w:ind w:left="0"/>
            </w:pPr>
            <w:r>
              <w:t>Abogabot</w:t>
            </w:r>
          </w:p>
        </w:tc>
      </w:tr>
      <w:tr w:rsidR="006B3EEE" w:rsidRPr="00DB2D1B" w14:paraId="2D8C0B87" w14:textId="77777777" w:rsidTr="00D65179">
        <w:trPr>
          <w:trHeight w:val="213"/>
        </w:trPr>
        <w:tc>
          <w:tcPr>
            <w:tcW w:w="3056" w:type="dxa"/>
            <w:shd w:val="clear" w:color="auto" w:fill="E7E6E6" w:themeFill="background2"/>
          </w:tcPr>
          <w:p w14:paraId="2D8C0B85" w14:textId="77777777" w:rsidR="006B3EEE" w:rsidRDefault="006B3EEE" w:rsidP="00D65179">
            <w:pPr>
              <w:ind w:left="0"/>
            </w:pPr>
            <w:r>
              <w:t>Título del documento</w:t>
            </w:r>
          </w:p>
        </w:tc>
        <w:tc>
          <w:tcPr>
            <w:tcW w:w="5713" w:type="dxa"/>
            <w:shd w:val="clear" w:color="auto" w:fill="auto"/>
            <w:vAlign w:val="center"/>
          </w:tcPr>
          <w:p w14:paraId="2D8C0B86" w14:textId="04B03D59" w:rsidR="006B3EEE" w:rsidRPr="00E97F8A" w:rsidRDefault="00870073" w:rsidP="00D65179">
            <w:pPr>
              <w:ind w:left="0"/>
            </w:pPr>
            <w:r>
              <w:t>Documentación de requerimientos</w:t>
            </w:r>
          </w:p>
        </w:tc>
      </w:tr>
      <w:tr w:rsidR="00C04A3B" w:rsidRPr="00DB2D1B" w14:paraId="2D8C0B8A" w14:textId="77777777" w:rsidTr="00D65179">
        <w:trPr>
          <w:trHeight w:val="213"/>
        </w:trPr>
        <w:tc>
          <w:tcPr>
            <w:tcW w:w="3056" w:type="dxa"/>
            <w:shd w:val="clear" w:color="auto" w:fill="E7E6E6" w:themeFill="background2"/>
          </w:tcPr>
          <w:p w14:paraId="2D8C0B88" w14:textId="77777777" w:rsidR="00C04A3B" w:rsidRDefault="00C04A3B" w:rsidP="00D65179">
            <w:pPr>
              <w:ind w:left="0"/>
            </w:pPr>
            <w:r>
              <w:t>Versión del formato</w:t>
            </w:r>
          </w:p>
        </w:tc>
        <w:tc>
          <w:tcPr>
            <w:tcW w:w="5713" w:type="dxa"/>
            <w:shd w:val="clear" w:color="auto" w:fill="auto"/>
            <w:vAlign w:val="center"/>
          </w:tcPr>
          <w:p w14:paraId="2D8C0B89" w14:textId="77777777" w:rsidR="00C04A3B" w:rsidRPr="00E97F8A" w:rsidRDefault="00C04A3B" w:rsidP="00D65179">
            <w:pPr>
              <w:ind w:left="0"/>
            </w:pPr>
            <w:r>
              <w:t>V1.0</w:t>
            </w:r>
          </w:p>
        </w:tc>
      </w:tr>
    </w:tbl>
    <w:p w14:paraId="2D8C0B8B" w14:textId="77777777" w:rsidR="006B3EEE" w:rsidRDefault="006B3EEE" w:rsidP="006B3EEE">
      <w:pPr>
        <w:spacing w:after="0"/>
        <w:ind w:left="0"/>
      </w:pPr>
    </w:p>
    <w:tbl>
      <w:tblPr>
        <w:tblW w:w="8769" w:type="dxa"/>
        <w:tblInd w:w="-11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81"/>
        <w:gridCol w:w="1701"/>
        <w:gridCol w:w="5287"/>
      </w:tblGrid>
      <w:tr w:rsidR="006B3EEE" w:rsidRPr="00DB2D1B" w14:paraId="2D8C0B8D" w14:textId="77777777" w:rsidTr="00D65179">
        <w:trPr>
          <w:trHeight w:val="70"/>
        </w:trPr>
        <w:tc>
          <w:tcPr>
            <w:tcW w:w="8769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00B0CA"/>
            <w:vAlign w:val="center"/>
          </w:tcPr>
          <w:p w14:paraId="2D8C0B8C" w14:textId="77777777" w:rsidR="006B3EEE" w:rsidRPr="00DB2D1B" w:rsidRDefault="006B3EEE" w:rsidP="00D65179">
            <w:pPr>
              <w:ind w:left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 CAMBIOS</w:t>
            </w:r>
          </w:p>
        </w:tc>
      </w:tr>
      <w:tr w:rsidR="006B3EEE" w:rsidRPr="00DB2D1B" w14:paraId="2D8C0B8F" w14:textId="77777777" w:rsidTr="00D65179">
        <w:trPr>
          <w:trHeight w:val="70"/>
        </w:trPr>
        <w:tc>
          <w:tcPr>
            <w:tcW w:w="8769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D8C0B8E" w14:textId="77777777" w:rsidR="006B3EEE" w:rsidRDefault="006B3EEE" w:rsidP="00D65179">
            <w:pPr>
              <w:spacing w:after="0"/>
              <w:ind w:left="0"/>
              <w:jc w:val="center"/>
              <w:rPr>
                <w:b/>
                <w:color w:val="FFFFFF"/>
              </w:rPr>
            </w:pPr>
          </w:p>
        </w:tc>
      </w:tr>
      <w:tr w:rsidR="006B3EEE" w:rsidRPr="00DB2D1B" w14:paraId="2D8C0B93" w14:textId="77777777" w:rsidTr="00D65179">
        <w:trPr>
          <w:trHeight w:val="215"/>
        </w:trPr>
        <w:tc>
          <w:tcPr>
            <w:tcW w:w="1781" w:type="dxa"/>
            <w:tcBorders>
              <w:top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14:paraId="2D8C0B90" w14:textId="77777777" w:rsidR="006B3EEE" w:rsidRPr="00E97F8A" w:rsidRDefault="006B3EEE" w:rsidP="00D65179">
            <w:pPr>
              <w:ind w:left="0"/>
              <w:jc w:val="center"/>
            </w:pPr>
            <w:r>
              <w:t>FECHA</w:t>
            </w:r>
          </w:p>
        </w:tc>
        <w:tc>
          <w:tcPr>
            <w:tcW w:w="1701" w:type="dxa"/>
            <w:tcBorders>
              <w:top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14:paraId="2D8C0B91" w14:textId="77777777" w:rsidR="006B3EEE" w:rsidRPr="00E97F8A" w:rsidRDefault="006B3EEE" w:rsidP="00D65179">
            <w:pPr>
              <w:ind w:left="0"/>
              <w:jc w:val="center"/>
            </w:pPr>
            <w:r>
              <w:t>VERSIÓN</w:t>
            </w:r>
          </w:p>
        </w:tc>
        <w:tc>
          <w:tcPr>
            <w:tcW w:w="5287" w:type="dxa"/>
            <w:tcBorders>
              <w:top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14:paraId="2D8C0B92" w14:textId="77777777" w:rsidR="006B3EEE" w:rsidRPr="00E97F8A" w:rsidRDefault="006B3EEE" w:rsidP="00D65179">
            <w:pPr>
              <w:ind w:left="0"/>
              <w:jc w:val="center"/>
            </w:pPr>
            <w:r>
              <w:t>CAMBIOS</w:t>
            </w:r>
          </w:p>
        </w:tc>
      </w:tr>
      <w:tr w:rsidR="006B3EEE" w:rsidRPr="00DB2D1B" w14:paraId="2D8C0B97" w14:textId="77777777" w:rsidTr="00D65179">
        <w:trPr>
          <w:trHeight w:val="215"/>
        </w:trPr>
        <w:tc>
          <w:tcPr>
            <w:tcW w:w="1781" w:type="dxa"/>
            <w:shd w:val="clear" w:color="auto" w:fill="auto"/>
            <w:vAlign w:val="center"/>
          </w:tcPr>
          <w:p w14:paraId="2D8C0B94" w14:textId="33D73D05" w:rsidR="006B3EEE" w:rsidRDefault="006B3EEE" w:rsidP="00D65179">
            <w:pPr>
              <w:ind w:left="0"/>
              <w:jc w:val="center"/>
            </w:pPr>
            <w:r>
              <w:fldChar w:fldCharType="begin"/>
            </w:r>
            <w:r>
              <w:instrText xml:space="preserve"> TIME \@ "dd.MM.yy" </w:instrText>
            </w:r>
            <w:r>
              <w:fldChar w:fldCharType="separate"/>
            </w:r>
            <w:r w:rsidR="00B877A1">
              <w:rPr>
                <w:noProof/>
              </w:rPr>
              <w:t>06.03.22</w:t>
            </w:r>
            <w: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8C0B95" w14:textId="77777777" w:rsidR="006B3EEE" w:rsidRDefault="006B3EEE" w:rsidP="00D65179">
            <w:pPr>
              <w:ind w:left="0"/>
              <w:jc w:val="center"/>
            </w:pPr>
            <w:r>
              <w:t>V1.0</w:t>
            </w:r>
          </w:p>
        </w:tc>
        <w:tc>
          <w:tcPr>
            <w:tcW w:w="5287" w:type="dxa"/>
            <w:shd w:val="clear" w:color="auto" w:fill="auto"/>
          </w:tcPr>
          <w:p w14:paraId="2D8C0B96" w14:textId="77777777" w:rsidR="006B3EEE" w:rsidRDefault="006B3EEE" w:rsidP="00D65179">
            <w:pPr>
              <w:ind w:left="0"/>
            </w:pPr>
            <w:r>
              <w:t>Primera versión del documento</w:t>
            </w:r>
          </w:p>
        </w:tc>
      </w:tr>
      <w:tr w:rsidR="006B3EEE" w:rsidRPr="00DB2D1B" w14:paraId="2D8C0B9B" w14:textId="77777777" w:rsidTr="00D65179">
        <w:trPr>
          <w:trHeight w:val="215"/>
        </w:trPr>
        <w:tc>
          <w:tcPr>
            <w:tcW w:w="1781" w:type="dxa"/>
            <w:shd w:val="clear" w:color="auto" w:fill="auto"/>
            <w:vAlign w:val="center"/>
          </w:tcPr>
          <w:p w14:paraId="2D8C0B98" w14:textId="77777777" w:rsidR="006B3EEE" w:rsidRPr="00E97F8A" w:rsidRDefault="006B3EEE" w:rsidP="00D65179">
            <w:pPr>
              <w:ind w:left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D8C0B99" w14:textId="77777777" w:rsidR="006B3EEE" w:rsidRPr="00E97F8A" w:rsidRDefault="006B3EEE" w:rsidP="00D65179">
            <w:pPr>
              <w:ind w:left="0"/>
              <w:jc w:val="center"/>
            </w:pPr>
          </w:p>
        </w:tc>
        <w:tc>
          <w:tcPr>
            <w:tcW w:w="5287" w:type="dxa"/>
            <w:shd w:val="clear" w:color="auto" w:fill="auto"/>
            <w:vAlign w:val="center"/>
          </w:tcPr>
          <w:p w14:paraId="2D8C0B9A" w14:textId="77777777" w:rsidR="006B3EEE" w:rsidRPr="00E97F8A" w:rsidRDefault="006B3EEE" w:rsidP="00D65179">
            <w:pPr>
              <w:ind w:left="0"/>
            </w:pPr>
          </w:p>
        </w:tc>
      </w:tr>
      <w:tr w:rsidR="006B3EEE" w:rsidRPr="00DB2D1B" w14:paraId="2D8C0B9F" w14:textId="77777777" w:rsidTr="00D65179">
        <w:trPr>
          <w:trHeight w:val="215"/>
        </w:trPr>
        <w:tc>
          <w:tcPr>
            <w:tcW w:w="1781" w:type="dxa"/>
            <w:shd w:val="clear" w:color="auto" w:fill="auto"/>
            <w:vAlign w:val="center"/>
          </w:tcPr>
          <w:p w14:paraId="2D8C0B9C" w14:textId="77777777" w:rsidR="006B3EEE" w:rsidRPr="00E97F8A" w:rsidRDefault="006B3EEE" w:rsidP="00D65179">
            <w:pPr>
              <w:ind w:left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D8C0B9D" w14:textId="77777777" w:rsidR="006B3EEE" w:rsidRPr="00E97F8A" w:rsidRDefault="006B3EEE" w:rsidP="00D65179">
            <w:pPr>
              <w:ind w:left="0"/>
              <w:jc w:val="center"/>
            </w:pPr>
          </w:p>
        </w:tc>
        <w:tc>
          <w:tcPr>
            <w:tcW w:w="5287" w:type="dxa"/>
            <w:shd w:val="clear" w:color="auto" w:fill="auto"/>
            <w:vAlign w:val="center"/>
          </w:tcPr>
          <w:p w14:paraId="2D8C0B9E" w14:textId="77777777" w:rsidR="006B3EEE" w:rsidRPr="00E97F8A" w:rsidRDefault="006B3EEE" w:rsidP="00D65179">
            <w:pPr>
              <w:ind w:left="0"/>
            </w:pPr>
          </w:p>
        </w:tc>
      </w:tr>
    </w:tbl>
    <w:p w14:paraId="2D8C0BA0" w14:textId="77777777" w:rsidR="006B3EEE" w:rsidRDefault="006B3EEE" w:rsidP="006B3EEE">
      <w:pPr>
        <w:spacing w:after="0"/>
        <w:ind w:left="0"/>
      </w:pPr>
    </w:p>
    <w:tbl>
      <w:tblPr>
        <w:tblW w:w="8769" w:type="dxa"/>
        <w:tblInd w:w="-11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2"/>
        <w:gridCol w:w="2410"/>
        <w:gridCol w:w="2551"/>
        <w:gridCol w:w="2736"/>
      </w:tblGrid>
      <w:tr w:rsidR="00C04A3B" w:rsidRPr="00DB2D1B" w14:paraId="2D8C0BA2" w14:textId="77777777" w:rsidTr="00457E5A">
        <w:trPr>
          <w:trHeight w:val="70"/>
        </w:trPr>
        <w:tc>
          <w:tcPr>
            <w:tcW w:w="8769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B0CA"/>
            <w:vAlign w:val="center"/>
          </w:tcPr>
          <w:p w14:paraId="2D8C0BA1" w14:textId="77777777" w:rsidR="00C04A3B" w:rsidRPr="00DB2D1B" w:rsidRDefault="00C04A3B" w:rsidP="00457E5A">
            <w:pPr>
              <w:ind w:left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AUTORIZACIONES</w:t>
            </w:r>
          </w:p>
        </w:tc>
      </w:tr>
      <w:tr w:rsidR="00C04A3B" w:rsidRPr="00DB2D1B" w14:paraId="2D8C0BA4" w14:textId="77777777" w:rsidTr="00457E5A">
        <w:trPr>
          <w:trHeight w:val="86"/>
        </w:trPr>
        <w:tc>
          <w:tcPr>
            <w:tcW w:w="8769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D8C0BA3" w14:textId="77777777" w:rsidR="00C04A3B" w:rsidRDefault="00C04A3B" w:rsidP="00457E5A">
            <w:pPr>
              <w:spacing w:after="0"/>
              <w:ind w:left="0"/>
              <w:jc w:val="center"/>
              <w:rPr>
                <w:b/>
                <w:color w:val="FFFFFF"/>
              </w:rPr>
            </w:pPr>
          </w:p>
        </w:tc>
      </w:tr>
      <w:tr w:rsidR="00C04A3B" w:rsidRPr="00DB2D1B" w14:paraId="2D8C0BA9" w14:textId="77777777" w:rsidTr="00457E5A">
        <w:trPr>
          <w:trHeight w:val="70"/>
        </w:trPr>
        <w:tc>
          <w:tcPr>
            <w:tcW w:w="1072" w:type="dxa"/>
            <w:tcBorders>
              <w:top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14:paraId="2D8C0BA5" w14:textId="77777777" w:rsidR="00C04A3B" w:rsidRDefault="00C04A3B" w:rsidP="00457E5A">
            <w:pPr>
              <w:ind w:left="0"/>
              <w:jc w:val="center"/>
              <w:rPr>
                <w:b/>
                <w:color w:val="FFFFFF"/>
              </w:rPr>
            </w:pPr>
          </w:p>
        </w:tc>
        <w:tc>
          <w:tcPr>
            <w:tcW w:w="2410" w:type="dxa"/>
            <w:tcBorders>
              <w:top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14:paraId="2D8C0BA6" w14:textId="77777777" w:rsidR="00C04A3B" w:rsidRDefault="00C04A3B" w:rsidP="00457E5A">
            <w:pPr>
              <w:ind w:left="0"/>
              <w:jc w:val="center"/>
            </w:pPr>
            <w:r>
              <w:t>PREPARADO</w:t>
            </w:r>
          </w:p>
        </w:tc>
        <w:tc>
          <w:tcPr>
            <w:tcW w:w="2551" w:type="dxa"/>
            <w:tcBorders>
              <w:top w:val="single" w:sz="4" w:space="0" w:color="808080" w:themeColor="background1" w:themeShade="80"/>
            </w:tcBorders>
            <w:shd w:val="clear" w:color="auto" w:fill="E7E6E6" w:themeFill="background2"/>
          </w:tcPr>
          <w:p w14:paraId="2D8C0BA7" w14:textId="77777777" w:rsidR="00C04A3B" w:rsidRDefault="00C04A3B" w:rsidP="00457E5A">
            <w:pPr>
              <w:ind w:left="0"/>
              <w:jc w:val="center"/>
            </w:pPr>
            <w:r>
              <w:t>REVISADO</w:t>
            </w:r>
          </w:p>
        </w:tc>
        <w:tc>
          <w:tcPr>
            <w:tcW w:w="2736" w:type="dxa"/>
            <w:tcBorders>
              <w:top w:val="single" w:sz="4" w:space="0" w:color="808080" w:themeColor="background1" w:themeShade="80"/>
            </w:tcBorders>
            <w:shd w:val="clear" w:color="auto" w:fill="E7E6E6" w:themeFill="background2"/>
          </w:tcPr>
          <w:p w14:paraId="2D8C0BA8" w14:textId="77777777" w:rsidR="00C04A3B" w:rsidRDefault="00C04A3B" w:rsidP="00457E5A">
            <w:pPr>
              <w:ind w:left="0"/>
              <w:jc w:val="center"/>
            </w:pPr>
            <w:r>
              <w:t>APROBADO</w:t>
            </w:r>
          </w:p>
        </w:tc>
      </w:tr>
      <w:tr w:rsidR="00C04A3B" w:rsidRPr="00DB2D1B" w14:paraId="2D8C0BAE" w14:textId="77777777" w:rsidTr="00457E5A">
        <w:trPr>
          <w:trHeight w:val="70"/>
        </w:trPr>
        <w:tc>
          <w:tcPr>
            <w:tcW w:w="1072" w:type="dxa"/>
            <w:shd w:val="clear" w:color="auto" w:fill="E7E6E6" w:themeFill="background2"/>
            <w:vAlign w:val="center"/>
          </w:tcPr>
          <w:p w14:paraId="2D8C0BAA" w14:textId="77777777" w:rsidR="00C04A3B" w:rsidRDefault="00C04A3B" w:rsidP="00457E5A">
            <w:pPr>
              <w:ind w:left="0"/>
              <w:jc w:val="center"/>
            </w:pPr>
            <w:r>
              <w:t>Nombre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FA8A72B" w14:textId="77777777" w:rsidR="00B877A1" w:rsidRDefault="00B877A1" w:rsidP="00B877A1">
            <w:pPr>
              <w:ind w:left="0"/>
              <w:jc w:val="center"/>
            </w:pPr>
            <w:r>
              <w:t>Ricardo Salazar Cordero</w:t>
            </w:r>
          </w:p>
          <w:p w14:paraId="2D8C0BAB" w14:textId="32CFCFCA" w:rsidR="00C04A3B" w:rsidRPr="00E1286B" w:rsidRDefault="00C04A3B" w:rsidP="00457E5A">
            <w:pPr>
              <w:ind w:left="0"/>
              <w:jc w:val="center"/>
            </w:pPr>
          </w:p>
        </w:tc>
        <w:tc>
          <w:tcPr>
            <w:tcW w:w="2551" w:type="dxa"/>
            <w:shd w:val="clear" w:color="auto" w:fill="auto"/>
          </w:tcPr>
          <w:p w14:paraId="2D8C0BAC" w14:textId="5E7A2E0D" w:rsidR="00C04A3B" w:rsidRPr="00E1286B" w:rsidRDefault="00B877A1" w:rsidP="00457E5A">
            <w:pPr>
              <w:ind w:left="0"/>
              <w:jc w:val="center"/>
            </w:pPr>
            <w:r>
              <w:t xml:space="preserve">Fernanda Solís </w:t>
            </w:r>
            <w:r w:rsidR="00870073">
              <w:t>Romero</w:t>
            </w:r>
          </w:p>
        </w:tc>
        <w:tc>
          <w:tcPr>
            <w:tcW w:w="2736" w:type="dxa"/>
            <w:shd w:val="clear" w:color="auto" w:fill="auto"/>
          </w:tcPr>
          <w:p w14:paraId="2D8C0BAD" w14:textId="1F1DBFC5" w:rsidR="00B877A1" w:rsidRPr="00E1286B" w:rsidRDefault="00B877A1" w:rsidP="00457E5A">
            <w:pPr>
              <w:ind w:left="0"/>
              <w:jc w:val="center"/>
            </w:pPr>
            <w:r>
              <w:t>Gabriela García Rodríguez</w:t>
            </w:r>
          </w:p>
        </w:tc>
      </w:tr>
      <w:tr w:rsidR="00C04A3B" w:rsidRPr="00DB2D1B" w14:paraId="2D8C0BB3" w14:textId="77777777" w:rsidTr="00647D51">
        <w:trPr>
          <w:trHeight w:val="70"/>
        </w:trPr>
        <w:tc>
          <w:tcPr>
            <w:tcW w:w="1072" w:type="dxa"/>
            <w:shd w:val="clear" w:color="auto" w:fill="E7E6E6" w:themeFill="background2"/>
            <w:vAlign w:val="center"/>
          </w:tcPr>
          <w:p w14:paraId="2D8C0BAF" w14:textId="77777777" w:rsidR="00C04A3B" w:rsidRDefault="00C04A3B" w:rsidP="00457E5A">
            <w:pPr>
              <w:ind w:left="0"/>
              <w:jc w:val="center"/>
            </w:pPr>
            <w:r>
              <w:t>Puesto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8C0BB0" w14:textId="420DD9AB" w:rsidR="00C04A3B" w:rsidRPr="00E1286B" w:rsidRDefault="00870073" w:rsidP="00457E5A">
            <w:pPr>
              <w:ind w:left="0"/>
              <w:jc w:val="center"/>
            </w:pPr>
            <w:r>
              <w:t>Analista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8C0BB1" w14:textId="5742F3D3" w:rsidR="00C04A3B" w:rsidRPr="00E1286B" w:rsidRDefault="00647D51" w:rsidP="00647D51">
            <w:pPr>
              <w:ind w:left="0"/>
              <w:jc w:val="center"/>
            </w:pPr>
            <w:r w:rsidRPr="00E1286B">
              <w:t xml:space="preserve">Gerente de </w:t>
            </w:r>
            <w:r>
              <w:t>Servicio</w:t>
            </w:r>
          </w:p>
        </w:tc>
        <w:tc>
          <w:tcPr>
            <w:tcW w:w="2736" w:type="dxa"/>
            <w:shd w:val="clear" w:color="auto" w:fill="auto"/>
          </w:tcPr>
          <w:p w14:paraId="2D8C0BB2" w14:textId="303AB51D" w:rsidR="00C04A3B" w:rsidRPr="00E1286B" w:rsidRDefault="00647D51" w:rsidP="00457E5A">
            <w:pPr>
              <w:ind w:left="0"/>
              <w:jc w:val="center"/>
            </w:pPr>
            <w:r>
              <w:t>Administrador de Proyecto</w:t>
            </w:r>
          </w:p>
        </w:tc>
      </w:tr>
      <w:tr w:rsidR="00C04A3B" w:rsidRPr="00DB2D1B" w14:paraId="2D8C0BBB" w14:textId="77777777" w:rsidTr="00457E5A">
        <w:trPr>
          <w:trHeight w:val="70"/>
        </w:trPr>
        <w:tc>
          <w:tcPr>
            <w:tcW w:w="1072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14:paraId="2D8C0BB4" w14:textId="77777777" w:rsidR="00C04A3B" w:rsidRDefault="00C04A3B" w:rsidP="00457E5A">
            <w:pPr>
              <w:ind w:left="0"/>
              <w:jc w:val="center"/>
            </w:pPr>
            <w:r>
              <w:t>Firma</w:t>
            </w:r>
          </w:p>
        </w:tc>
        <w:tc>
          <w:tcPr>
            <w:tcW w:w="2410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D8C0BB5" w14:textId="77777777" w:rsidR="00C04A3B" w:rsidRPr="00E1286B" w:rsidRDefault="00C04A3B" w:rsidP="00457E5A">
            <w:pPr>
              <w:ind w:left="0"/>
              <w:jc w:val="center"/>
            </w:pPr>
          </w:p>
        </w:tc>
        <w:tc>
          <w:tcPr>
            <w:tcW w:w="2551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D8C0BB6" w14:textId="77777777" w:rsidR="00C04A3B" w:rsidRPr="00E1286B" w:rsidRDefault="00C04A3B" w:rsidP="00457E5A">
            <w:pPr>
              <w:ind w:left="0"/>
              <w:jc w:val="center"/>
            </w:pPr>
          </w:p>
        </w:tc>
        <w:tc>
          <w:tcPr>
            <w:tcW w:w="2736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D8C0BB7" w14:textId="77777777" w:rsidR="00C04A3B" w:rsidRPr="00E1286B" w:rsidRDefault="00C04A3B" w:rsidP="00457E5A">
            <w:pPr>
              <w:ind w:left="0"/>
              <w:jc w:val="center"/>
            </w:pPr>
          </w:p>
          <w:p w14:paraId="2D8C0BB8" w14:textId="77777777" w:rsidR="00C04A3B" w:rsidRPr="00E1286B" w:rsidRDefault="00C04A3B" w:rsidP="00457E5A">
            <w:pPr>
              <w:ind w:left="0"/>
              <w:jc w:val="center"/>
            </w:pPr>
          </w:p>
          <w:p w14:paraId="2D8C0BB9" w14:textId="77777777" w:rsidR="00C04A3B" w:rsidRPr="00E1286B" w:rsidRDefault="00C04A3B" w:rsidP="00457E5A">
            <w:pPr>
              <w:ind w:left="0"/>
              <w:jc w:val="center"/>
            </w:pPr>
          </w:p>
          <w:p w14:paraId="2D8C0BBA" w14:textId="77777777" w:rsidR="00C04A3B" w:rsidRPr="00E1286B" w:rsidRDefault="00C04A3B" w:rsidP="00457E5A">
            <w:pPr>
              <w:ind w:left="0"/>
              <w:jc w:val="center"/>
            </w:pPr>
          </w:p>
        </w:tc>
      </w:tr>
      <w:tr w:rsidR="00C04A3B" w:rsidRPr="00DB2D1B" w14:paraId="2D8C0BC0" w14:textId="77777777" w:rsidTr="00457E5A">
        <w:trPr>
          <w:trHeight w:val="70"/>
        </w:trPr>
        <w:tc>
          <w:tcPr>
            <w:tcW w:w="1072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14:paraId="2D8C0BBC" w14:textId="77777777" w:rsidR="00C04A3B" w:rsidRDefault="00C04A3B" w:rsidP="00457E5A">
            <w:pPr>
              <w:ind w:left="0"/>
              <w:jc w:val="center"/>
            </w:pPr>
            <w:r>
              <w:t>Fecha</w:t>
            </w:r>
          </w:p>
        </w:tc>
        <w:tc>
          <w:tcPr>
            <w:tcW w:w="2410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D8C0BBD" w14:textId="358C9718" w:rsidR="00C04A3B" w:rsidRPr="00E1286B" w:rsidRDefault="00C04A3B" w:rsidP="00457E5A">
            <w:pPr>
              <w:ind w:left="0"/>
              <w:jc w:val="center"/>
            </w:pPr>
            <w:r>
              <w:fldChar w:fldCharType="begin"/>
            </w:r>
            <w:r>
              <w:instrText xml:space="preserve"> TIME \@ "dd.MM.yy" </w:instrText>
            </w:r>
            <w:r>
              <w:fldChar w:fldCharType="separate"/>
            </w:r>
            <w:r w:rsidR="00B877A1">
              <w:rPr>
                <w:noProof/>
              </w:rPr>
              <w:t>06.03.22</w:t>
            </w:r>
            <w:r>
              <w:fldChar w:fldCharType="end"/>
            </w:r>
          </w:p>
        </w:tc>
        <w:tc>
          <w:tcPr>
            <w:tcW w:w="2551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D8C0BBE" w14:textId="62DE8970" w:rsidR="00C04A3B" w:rsidRPr="00E1286B" w:rsidRDefault="00C04A3B" w:rsidP="00457E5A">
            <w:pPr>
              <w:ind w:left="0"/>
              <w:jc w:val="center"/>
            </w:pPr>
            <w:r>
              <w:fldChar w:fldCharType="begin"/>
            </w:r>
            <w:r>
              <w:instrText xml:space="preserve"> TIME \@ "dd.MM.yy" </w:instrText>
            </w:r>
            <w:r>
              <w:fldChar w:fldCharType="separate"/>
            </w:r>
            <w:r w:rsidR="00B877A1">
              <w:rPr>
                <w:noProof/>
              </w:rPr>
              <w:t>06.03.22</w:t>
            </w:r>
            <w:r>
              <w:fldChar w:fldCharType="end"/>
            </w:r>
          </w:p>
        </w:tc>
        <w:tc>
          <w:tcPr>
            <w:tcW w:w="2736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D8C0BBF" w14:textId="75F48AFE" w:rsidR="00C04A3B" w:rsidRPr="00E1286B" w:rsidRDefault="00C04A3B" w:rsidP="00457E5A">
            <w:pPr>
              <w:ind w:left="0"/>
              <w:jc w:val="center"/>
            </w:pPr>
            <w:r>
              <w:fldChar w:fldCharType="begin"/>
            </w:r>
            <w:r>
              <w:instrText xml:space="preserve"> TIME \@ "dd.MM.yy" </w:instrText>
            </w:r>
            <w:r>
              <w:fldChar w:fldCharType="separate"/>
            </w:r>
            <w:r w:rsidR="00B877A1">
              <w:rPr>
                <w:noProof/>
              </w:rPr>
              <w:t>06.03.22</w:t>
            </w:r>
            <w:r>
              <w:fldChar w:fldCharType="end"/>
            </w:r>
          </w:p>
        </w:tc>
      </w:tr>
      <w:tr w:rsidR="00C04A3B" w:rsidRPr="00DB2D1B" w14:paraId="2D8C0BC5" w14:textId="77777777" w:rsidTr="00457E5A">
        <w:trPr>
          <w:trHeight w:val="70"/>
        </w:trPr>
        <w:tc>
          <w:tcPr>
            <w:tcW w:w="107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D8C0BC1" w14:textId="77777777" w:rsidR="00C04A3B" w:rsidRDefault="00C04A3B" w:rsidP="00457E5A">
            <w:pPr>
              <w:spacing w:after="0"/>
              <w:ind w:left="0"/>
              <w:jc w:val="center"/>
            </w:pP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D8C0BC2" w14:textId="77777777" w:rsidR="00C04A3B" w:rsidRDefault="00C04A3B" w:rsidP="00457E5A">
            <w:pPr>
              <w:spacing w:after="0"/>
              <w:ind w:left="0"/>
              <w:jc w:val="center"/>
              <w:rPr>
                <w:b/>
                <w:color w:val="FFFFFF"/>
              </w:rPr>
            </w:pPr>
          </w:p>
        </w:tc>
        <w:tc>
          <w:tcPr>
            <w:tcW w:w="255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D8C0BC3" w14:textId="77777777" w:rsidR="00C04A3B" w:rsidRDefault="00C04A3B" w:rsidP="00457E5A">
            <w:pPr>
              <w:spacing w:after="0"/>
              <w:ind w:left="0"/>
              <w:jc w:val="center"/>
              <w:rPr>
                <w:b/>
                <w:color w:val="FFFFFF"/>
              </w:rPr>
            </w:pPr>
          </w:p>
        </w:tc>
        <w:tc>
          <w:tcPr>
            <w:tcW w:w="273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D8C0BC4" w14:textId="77777777" w:rsidR="00C04A3B" w:rsidRDefault="00C04A3B" w:rsidP="00457E5A">
            <w:pPr>
              <w:spacing w:after="0"/>
              <w:ind w:left="0"/>
              <w:jc w:val="center"/>
              <w:rPr>
                <w:b/>
                <w:color w:val="FFFFFF"/>
              </w:rPr>
            </w:pPr>
          </w:p>
        </w:tc>
      </w:tr>
      <w:tr w:rsidR="00C04A3B" w:rsidRPr="00DB2D1B" w14:paraId="2D8C0BC7" w14:textId="77777777" w:rsidTr="00457E5A">
        <w:trPr>
          <w:trHeight w:val="70"/>
        </w:trPr>
        <w:tc>
          <w:tcPr>
            <w:tcW w:w="8769" w:type="dxa"/>
            <w:gridSpan w:val="4"/>
            <w:tcBorders>
              <w:top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14:paraId="2D8C0BC6" w14:textId="7781A9DD" w:rsidR="00C04A3B" w:rsidRPr="00E1286B" w:rsidRDefault="00C04A3B" w:rsidP="00457E5A">
            <w:pPr>
              <w:ind w:left="0"/>
              <w:jc w:val="center"/>
            </w:pPr>
            <w:r w:rsidRPr="00E1286B">
              <w:t>APROBACIÓN</w:t>
            </w:r>
            <w:r w:rsidR="00870073">
              <w:t xml:space="preserve"> </w:t>
            </w:r>
            <w:r w:rsidR="00C65A57">
              <w:t xml:space="preserve">BUFET </w:t>
            </w:r>
            <w:r w:rsidR="005623B2">
              <w:t>ANZIRA</w:t>
            </w:r>
          </w:p>
        </w:tc>
      </w:tr>
      <w:tr w:rsidR="00C04A3B" w:rsidRPr="00DB2D1B" w14:paraId="2D8C0BCA" w14:textId="77777777" w:rsidTr="00457E5A">
        <w:trPr>
          <w:trHeight w:val="70"/>
        </w:trPr>
        <w:tc>
          <w:tcPr>
            <w:tcW w:w="1072" w:type="dxa"/>
            <w:shd w:val="clear" w:color="auto" w:fill="E7E6E6" w:themeFill="background2"/>
            <w:vAlign w:val="center"/>
          </w:tcPr>
          <w:p w14:paraId="2D8C0BC8" w14:textId="77777777" w:rsidR="00C04A3B" w:rsidRPr="00E1286B" w:rsidRDefault="00C04A3B" w:rsidP="00457E5A">
            <w:pPr>
              <w:ind w:left="0"/>
              <w:jc w:val="center"/>
            </w:pPr>
            <w:r w:rsidRPr="00E1286B">
              <w:t>Nombre</w:t>
            </w:r>
          </w:p>
        </w:tc>
        <w:tc>
          <w:tcPr>
            <w:tcW w:w="7697" w:type="dxa"/>
            <w:gridSpan w:val="3"/>
            <w:shd w:val="clear" w:color="auto" w:fill="auto"/>
            <w:vAlign w:val="center"/>
          </w:tcPr>
          <w:p w14:paraId="2D8C0BC9" w14:textId="0686D1D7" w:rsidR="00C04A3B" w:rsidRPr="00870073" w:rsidRDefault="00C65A57" w:rsidP="00870073">
            <w:pPr>
              <w:ind w:left="0"/>
              <w:jc w:val="center"/>
            </w:pPr>
            <w:r>
              <w:t>LIC</w:t>
            </w:r>
            <w:r w:rsidR="00870073" w:rsidRPr="00870073">
              <w:t>. Judith</w:t>
            </w:r>
            <w:r w:rsidR="0028334D">
              <w:t xml:space="preserve"> Osorio Linares</w:t>
            </w:r>
          </w:p>
        </w:tc>
      </w:tr>
      <w:tr w:rsidR="00C04A3B" w:rsidRPr="00DB2D1B" w14:paraId="2D8C0BCD" w14:textId="77777777" w:rsidTr="00457E5A">
        <w:trPr>
          <w:trHeight w:val="70"/>
        </w:trPr>
        <w:tc>
          <w:tcPr>
            <w:tcW w:w="1072" w:type="dxa"/>
            <w:shd w:val="clear" w:color="auto" w:fill="E7E6E6" w:themeFill="background2"/>
            <w:vAlign w:val="center"/>
          </w:tcPr>
          <w:p w14:paraId="2D8C0BCB" w14:textId="77777777" w:rsidR="00C04A3B" w:rsidRPr="00E1286B" w:rsidRDefault="00C04A3B" w:rsidP="00457E5A">
            <w:pPr>
              <w:ind w:left="0"/>
              <w:jc w:val="center"/>
            </w:pPr>
            <w:r w:rsidRPr="00E1286B">
              <w:t>Puesto</w:t>
            </w:r>
          </w:p>
        </w:tc>
        <w:tc>
          <w:tcPr>
            <w:tcW w:w="7697" w:type="dxa"/>
            <w:gridSpan w:val="3"/>
            <w:shd w:val="clear" w:color="auto" w:fill="auto"/>
            <w:vAlign w:val="center"/>
          </w:tcPr>
          <w:p w14:paraId="2D8C0BCC" w14:textId="4FFB2A29" w:rsidR="00C04A3B" w:rsidRPr="00E1286B" w:rsidRDefault="005623B2" w:rsidP="00457E5A">
            <w:pPr>
              <w:ind w:left="0"/>
              <w:jc w:val="center"/>
            </w:pPr>
            <w:r>
              <w:t>Asociado</w:t>
            </w:r>
            <w:r w:rsidR="00870073">
              <w:t xml:space="preserve"> </w:t>
            </w:r>
            <w:r>
              <w:t>Senior</w:t>
            </w:r>
          </w:p>
        </w:tc>
      </w:tr>
      <w:tr w:rsidR="00C04A3B" w:rsidRPr="00DB2D1B" w14:paraId="2D8C0BD3" w14:textId="77777777" w:rsidTr="00457E5A">
        <w:trPr>
          <w:trHeight w:val="70"/>
        </w:trPr>
        <w:tc>
          <w:tcPr>
            <w:tcW w:w="1072" w:type="dxa"/>
            <w:shd w:val="clear" w:color="auto" w:fill="E7E6E6" w:themeFill="background2"/>
            <w:vAlign w:val="center"/>
          </w:tcPr>
          <w:p w14:paraId="2D8C0BCE" w14:textId="77777777" w:rsidR="00C04A3B" w:rsidRPr="00E1286B" w:rsidRDefault="00C04A3B" w:rsidP="00457E5A">
            <w:pPr>
              <w:ind w:left="0"/>
              <w:jc w:val="center"/>
            </w:pPr>
            <w:r w:rsidRPr="00E1286B">
              <w:t>Sello / Firma</w:t>
            </w:r>
          </w:p>
        </w:tc>
        <w:tc>
          <w:tcPr>
            <w:tcW w:w="7697" w:type="dxa"/>
            <w:gridSpan w:val="3"/>
            <w:shd w:val="clear" w:color="auto" w:fill="auto"/>
            <w:vAlign w:val="center"/>
          </w:tcPr>
          <w:p w14:paraId="2D8C0BCF" w14:textId="77777777" w:rsidR="00C04A3B" w:rsidRPr="00E1286B" w:rsidRDefault="00C04A3B" w:rsidP="00457E5A">
            <w:pPr>
              <w:ind w:left="0"/>
              <w:jc w:val="center"/>
            </w:pPr>
          </w:p>
          <w:p w14:paraId="2D8C0BD0" w14:textId="77777777" w:rsidR="00C04A3B" w:rsidRPr="00E1286B" w:rsidRDefault="00C04A3B" w:rsidP="00457E5A">
            <w:pPr>
              <w:ind w:left="0"/>
              <w:jc w:val="center"/>
            </w:pPr>
          </w:p>
          <w:p w14:paraId="2D8C0BD1" w14:textId="77777777" w:rsidR="00C04A3B" w:rsidRPr="00E1286B" w:rsidRDefault="00C04A3B" w:rsidP="00457E5A">
            <w:pPr>
              <w:ind w:left="0"/>
              <w:jc w:val="center"/>
            </w:pPr>
          </w:p>
          <w:p w14:paraId="2D8C0BD2" w14:textId="77777777" w:rsidR="00C04A3B" w:rsidRPr="00E1286B" w:rsidRDefault="00C04A3B" w:rsidP="00457E5A">
            <w:pPr>
              <w:ind w:left="0"/>
              <w:jc w:val="center"/>
            </w:pPr>
          </w:p>
        </w:tc>
      </w:tr>
      <w:tr w:rsidR="00C04A3B" w:rsidRPr="00DB2D1B" w14:paraId="2D8C0BD6" w14:textId="77777777" w:rsidTr="00457E5A">
        <w:trPr>
          <w:trHeight w:val="70"/>
        </w:trPr>
        <w:tc>
          <w:tcPr>
            <w:tcW w:w="1072" w:type="dxa"/>
            <w:shd w:val="clear" w:color="auto" w:fill="E7E6E6" w:themeFill="background2"/>
            <w:vAlign w:val="center"/>
          </w:tcPr>
          <w:p w14:paraId="2D8C0BD4" w14:textId="77777777" w:rsidR="00C04A3B" w:rsidRPr="00E1286B" w:rsidRDefault="00C04A3B" w:rsidP="00457E5A">
            <w:pPr>
              <w:ind w:left="0"/>
              <w:jc w:val="center"/>
            </w:pPr>
            <w:r w:rsidRPr="00E1286B">
              <w:t>Fecha</w:t>
            </w:r>
          </w:p>
        </w:tc>
        <w:tc>
          <w:tcPr>
            <w:tcW w:w="7697" w:type="dxa"/>
            <w:gridSpan w:val="3"/>
            <w:shd w:val="clear" w:color="auto" w:fill="auto"/>
            <w:vAlign w:val="center"/>
          </w:tcPr>
          <w:p w14:paraId="2D8C0BD5" w14:textId="201ABB5B" w:rsidR="00C04A3B" w:rsidRPr="00E1286B" w:rsidRDefault="00C04A3B" w:rsidP="00457E5A">
            <w:pPr>
              <w:ind w:left="0"/>
              <w:jc w:val="center"/>
            </w:pPr>
            <w:r>
              <w:fldChar w:fldCharType="begin"/>
            </w:r>
            <w:r>
              <w:instrText xml:space="preserve"> TIME \@ "dd.MM.yy" </w:instrText>
            </w:r>
            <w:r>
              <w:fldChar w:fldCharType="separate"/>
            </w:r>
            <w:r w:rsidR="00B877A1">
              <w:rPr>
                <w:noProof/>
              </w:rPr>
              <w:t>06.03.22</w:t>
            </w:r>
            <w:r>
              <w:fldChar w:fldCharType="end"/>
            </w:r>
          </w:p>
        </w:tc>
      </w:tr>
    </w:tbl>
    <w:p w14:paraId="2D8C0BD7" w14:textId="77777777" w:rsidR="00C04A3B" w:rsidRDefault="00C04A3B" w:rsidP="006B3EEE">
      <w:pPr>
        <w:spacing w:after="0"/>
        <w:ind w:left="0"/>
      </w:pPr>
    </w:p>
    <w:p w14:paraId="2D8C0BD8" w14:textId="77777777" w:rsidR="00721EBD" w:rsidRDefault="00721EBD" w:rsidP="00721EBD">
      <w:pPr>
        <w:pStyle w:val="Ttulo1"/>
        <w:sectPr w:rsidR="00721EBD" w:rsidSect="00730948">
          <w:headerReference w:type="default" r:id="rId11"/>
          <w:footerReference w:type="default" r:id="rId12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2D8C0BD9" w14:textId="5DD0B8BC" w:rsidR="00C87395" w:rsidRDefault="00721EBD" w:rsidP="00721EBD">
      <w:pPr>
        <w:pStyle w:val="Ttulo1"/>
      </w:pPr>
      <w:r>
        <w:lastRenderedPageBreak/>
        <w:t>Documentación de requerimientos</w:t>
      </w:r>
    </w:p>
    <w:p w14:paraId="1DF76FC8" w14:textId="6C703CE3" w:rsidR="0069179F" w:rsidRDefault="001208F4" w:rsidP="00B877A1">
      <w:pPr>
        <w:pStyle w:val="Ttulo2"/>
      </w:pPr>
      <w:r>
        <w:t>Requerimientos Funcionales</w:t>
      </w:r>
    </w:p>
    <w:p w14:paraId="4E47CACD" w14:textId="2131AA03" w:rsidR="001208F4" w:rsidRPr="001208F4" w:rsidRDefault="001208F4" w:rsidP="00B877A1">
      <w:pPr>
        <w:pStyle w:val="Ttulo3"/>
      </w:pPr>
      <w:r>
        <w:t xml:space="preserve">Usuario Cliente 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134"/>
        <w:gridCol w:w="4019"/>
      </w:tblGrid>
      <w:tr w:rsidR="005B1B9A" w14:paraId="42AB4FF0" w14:textId="77777777" w:rsidTr="005B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2C4A87C4" w14:textId="29D6CD8A" w:rsidR="00845065" w:rsidRDefault="00845065" w:rsidP="00845065">
            <w:pPr>
              <w:ind w:left="0"/>
            </w:pPr>
            <w:r>
              <w:t>Proyecto</w:t>
            </w:r>
          </w:p>
        </w:tc>
        <w:tc>
          <w:tcPr>
            <w:tcW w:w="4019" w:type="dxa"/>
          </w:tcPr>
          <w:p w14:paraId="42474192" w14:textId="6D6C244E" w:rsidR="00845065" w:rsidRDefault="005B1B9A" w:rsidP="0084506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de software Abogabot</w:t>
            </w:r>
          </w:p>
        </w:tc>
      </w:tr>
      <w:tr w:rsidR="005B1B9A" w14:paraId="1D078581" w14:textId="77777777" w:rsidTr="005B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4126721E" w14:textId="1CBC8C8B" w:rsidR="00845065" w:rsidRDefault="00845065" w:rsidP="00845065">
            <w:pPr>
              <w:ind w:left="0"/>
            </w:pPr>
            <w:r>
              <w:t>Nombre Requerimiento:</w:t>
            </w:r>
          </w:p>
        </w:tc>
        <w:tc>
          <w:tcPr>
            <w:tcW w:w="4019" w:type="dxa"/>
          </w:tcPr>
          <w:p w14:paraId="7AF4D11F" w14:textId="16C7971E" w:rsidR="00845065" w:rsidRDefault="00A27C88" w:rsidP="008450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Formulario</w:t>
            </w:r>
          </w:p>
        </w:tc>
      </w:tr>
      <w:tr w:rsidR="005B1B9A" w14:paraId="3FCFB0A1" w14:textId="77777777" w:rsidTr="005B1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4499676D" w14:textId="1A2E0FCD" w:rsidR="00845065" w:rsidRDefault="00845065" w:rsidP="00845065">
            <w:pPr>
              <w:ind w:left="0"/>
            </w:pPr>
            <w:r>
              <w:t>Fecha Solicitud:</w:t>
            </w:r>
          </w:p>
        </w:tc>
        <w:tc>
          <w:tcPr>
            <w:tcW w:w="4019" w:type="dxa"/>
          </w:tcPr>
          <w:p w14:paraId="4C2197F7" w14:textId="48A82915" w:rsidR="00845065" w:rsidRDefault="00B4634A" w:rsidP="0084506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16/02/2022</w:t>
            </w:r>
          </w:p>
        </w:tc>
      </w:tr>
      <w:tr w:rsidR="005B1B9A" w14:paraId="378930D0" w14:textId="77777777" w:rsidTr="005B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34B82F6D" w14:textId="6A13FE0D" w:rsidR="00845065" w:rsidRDefault="001A3BB2" w:rsidP="00845065">
            <w:pPr>
              <w:ind w:left="0"/>
            </w:pPr>
            <w:r>
              <w:t>Descripción</w:t>
            </w:r>
          </w:p>
        </w:tc>
        <w:tc>
          <w:tcPr>
            <w:tcW w:w="4019" w:type="dxa"/>
          </w:tcPr>
          <w:p w14:paraId="190031F5" w14:textId="0F7D41DA" w:rsidR="00845065" w:rsidRDefault="00BE0809" w:rsidP="008450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página proporcionara f</w:t>
            </w:r>
            <w:r w:rsidR="001A3BB2">
              <w:t>ormulario</w:t>
            </w:r>
            <w:r>
              <w:t>s a los usuarios</w:t>
            </w:r>
            <w:r w:rsidR="001A3BB2">
              <w:t xml:space="preserve"> para el proceso de finalización de </w:t>
            </w:r>
            <w:r w:rsidR="007005F0">
              <w:t>transacción</w:t>
            </w:r>
          </w:p>
        </w:tc>
      </w:tr>
    </w:tbl>
    <w:p w14:paraId="29E99118" w14:textId="0424A300" w:rsidR="00845065" w:rsidRDefault="00845065" w:rsidP="00845065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134"/>
        <w:gridCol w:w="4019"/>
      </w:tblGrid>
      <w:tr w:rsidR="007005F0" w14:paraId="07A6F921" w14:textId="77777777" w:rsidTr="00070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3CCD8BF5" w14:textId="77777777" w:rsidR="007005F0" w:rsidRDefault="007005F0" w:rsidP="00070AF2">
            <w:pPr>
              <w:ind w:left="0"/>
            </w:pPr>
            <w:r>
              <w:t>Proyecto</w:t>
            </w:r>
          </w:p>
        </w:tc>
        <w:tc>
          <w:tcPr>
            <w:tcW w:w="4019" w:type="dxa"/>
          </w:tcPr>
          <w:p w14:paraId="347F031B" w14:textId="77777777" w:rsidR="007005F0" w:rsidRDefault="007005F0" w:rsidP="00070A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de software </w:t>
            </w:r>
            <w:proofErr w:type="spellStart"/>
            <w:r>
              <w:t>Abogabot</w:t>
            </w:r>
            <w:proofErr w:type="spellEnd"/>
          </w:p>
        </w:tc>
      </w:tr>
      <w:tr w:rsidR="007005F0" w14:paraId="5BA12150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2BB0240E" w14:textId="77777777" w:rsidR="007005F0" w:rsidRDefault="007005F0" w:rsidP="00070AF2">
            <w:pPr>
              <w:ind w:left="0"/>
            </w:pPr>
            <w:r>
              <w:t>Nombre Requerimiento:</w:t>
            </w:r>
          </w:p>
        </w:tc>
        <w:tc>
          <w:tcPr>
            <w:tcW w:w="4019" w:type="dxa"/>
          </w:tcPr>
          <w:p w14:paraId="1F64085A" w14:textId="6AF08DCE" w:rsidR="007005F0" w:rsidRDefault="007005F0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Cuentas de Inicio de Sesión</w:t>
            </w:r>
          </w:p>
        </w:tc>
      </w:tr>
      <w:tr w:rsidR="007005F0" w14:paraId="09D74D33" w14:textId="77777777" w:rsidTr="0007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4F87D1E1" w14:textId="77777777" w:rsidR="007005F0" w:rsidRDefault="007005F0" w:rsidP="00070AF2">
            <w:pPr>
              <w:ind w:left="0"/>
            </w:pPr>
            <w:r>
              <w:t>Fecha Solicitud:</w:t>
            </w:r>
          </w:p>
        </w:tc>
        <w:tc>
          <w:tcPr>
            <w:tcW w:w="4019" w:type="dxa"/>
          </w:tcPr>
          <w:p w14:paraId="288B7A15" w14:textId="77777777" w:rsidR="007005F0" w:rsidRDefault="007005F0" w:rsidP="00070AF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16/02/2022</w:t>
            </w:r>
          </w:p>
        </w:tc>
      </w:tr>
      <w:tr w:rsidR="007005F0" w14:paraId="48F1B763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23B961A4" w14:textId="77777777" w:rsidR="007005F0" w:rsidRDefault="007005F0" w:rsidP="00070AF2">
            <w:pPr>
              <w:ind w:left="0"/>
            </w:pPr>
            <w:r>
              <w:t>Descripción</w:t>
            </w:r>
          </w:p>
        </w:tc>
        <w:tc>
          <w:tcPr>
            <w:tcW w:w="4019" w:type="dxa"/>
          </w:tcPr>
          <w:p w14:paraId="19E38854" w14:textId="1AFE3FF3" w:rsidR="007005F0" w:rsidRDefault="003920B6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r w:rsidR="00E46261">
              <w:t>crear</w:t>
            </w:r>
            <w:r w:rsidR="00FA48A1">
              <w:t>a</w:t>
            </w:r>
            <w:r w:rsidR="00E46261">
              <w:t xml:space="preserve"> cuenta</w:t>
            </w:r>
            <w:r w:rsidR="00FA48A1">
              <w:t>s</w:t>
            </w:r>
            <w:r w:rsidR="00E46261">
              <w:t xml:space="preserve"> de usuario para poder ingresar a la plataforma y ver su proceso legal </w:t>
            </w:r>
          </w:p>
        </w:tc>
      </w:tr>
    </w:tbl>
    <w:p w14:paraId="0C8DF3C5" w14:textId="3B880715" w:rsidR="007005F0" w:rsidRDefault="007005F0" w:rsidP="00845065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134"/>
        <w:gridCol w:w="4019"/>
      </w:tblGrid>
      <w:tr w:rsidR="00E46261" w14:paraId="54DB0076" w14:textId="77777777" w:rsidTr="00070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358FBA72" w14:textId="77777777" w:rsidR="00E46261" w:rsidRDefault="00E46261" w:rsidP="00070AF2">
            <w:pPr>
              <w:ind w:left="0"/>
            </w:pPr>
            <w:r>
              <w:t>Proyecto</w:t>
            </w:r>
          </w:p>
        </w:tc>
        <w:tc>
          <w:tcPr>
            <w:tcW w:w="4019" w:type="dxa"/>
          </w:tcPr>
          <w:p w14:paraId="65F07590" w14:textId="77777777" w:rsidR="00E46261" w:rsidRDefault="00E46261" w:rsidP="00070A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de software </w:t>
            </w:r>
            <w:proofErr w:type="spellStart"/>
            <w:r>
              <w:t>Abogabot</w:t>
            </w:r>
            <w:proofErr w:type="spellEnd"/>
          </w:p>
        </w:tc>
      </w:tr>
      <w:tr w:rsidR="00E46261" w14:paraId="744BBE33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70AD7EF6" w14:textId="77777777" w:rsidR="00E46261" w:rsidRDefault="00E46261" w:rsidP="00070AF2">
            <w:pPr>
              <w:ind w:left="0"/>
            </w:pPr>
            <w:r>
              <w:t>Nombre Requerimiento:</w:t>
            </w:r>
          </w:p>
        </w:tc>
        <w:tc>
          <w:tcPr>
            <w:tcW w:w="4019" w:type="dxa"/>
          </w:tcPr>
          <w:p w14:paraId="4AECAA3D" w14:textId="43F01A22" w:rsidR="00E46261" w:rsidRDefault="00E46261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Notificaciones</w:t>
            </w:r>
          </w:p>
        </w:tc>
      </w:tr>
      <w:tr w:rsidR="00E46261" w14:paraId="3A86367A" w14:textId="77777777" w:rsidTr="0007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18CC94C7" w14:textId="77777777" w:rsidR="00E46261" w:rsidRDefault="00E46261" w:rsidP="00070AF2">
            <w:pPr>
              <w:ind w:left="0"/>
            </w:pPr>
            <w:r>
              <w:t>Fecha Solicitud:</w:t>
            </w:r>
          </w:p>
        </w:tc>
        <w:tc>
          <w:tcPr>
            <w:tcW w:w="4019" w:type="dxa"/>
          </w:tcPr>
          <w:p w14:paraId="7B745FA5" w14:textId="77777777" w:rsidR="00E46261" w:rsidRDefault="00E46261" w:rsidP="00070AF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16/02/2022</w:t>
            </w:r>
          </w:p>
        </w:tc>
      </w:tr>
      <w:tr w:rsidR="00E46261" w14:paraId="3315470F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49E4B1C6" w14:textId="77777777" w:rsidR="00E46261" w:rsidRDefault="00E46261" w:rsidP="00070AF2">
            <w:pPr>
              <w:ind w:left="0"/>
            </w:pPr>
            <w:r>
              <w:t>Descripción</w:t>
            </w:r>
          </w:p>
        </w:tc>
        <w:tc>
          <w:tcPr>
            <w:tcW w:w="4019" w:type="dxa"/>
          </w:tcPr>
          <w:p w14:paraId="6584CF65" w14:textId="06248265" w:rsidR="00E46261" w:rsidRDefault="00E46261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usuario se le </w:t>
            </w:r>
            <w:r w:rsidR="001208F4">
              <w:t>harán</w:t>
            </w:r>
            <w:r>
              <w:t xml:space="preserve"> llegar por medio de correos </w:t>
            </w:r>
            <w:r w:rsidR="0051708A">
              <w:t>de</w:t>
            </w:r>
            <w:r>
              <w:t xml:space="preserve"> notificaci</w:t>
            </w:r>
            <w:r w:rsidR="0051708A">
              <w:t>ó</w:t>
            </w:r>
            <w:r>
              <w:t>n para saber el avance de su proceso legal</w:t>
            </w:r>
          </w:p>
        </w:tc>
      </w:tr>
    </w:tbl>
    <w:p w14:paraId="6C849687" w14:textId="77777777" w:rsidR="00E46261" w:rsidRPr="00845065" w:rsidRDefault="00E46261" w:rsidP="00845065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134"/>
        <w:gridCol w:w="4019"/>
      </w:tblGrid>
      <w:tr w:rsidR="009468E6" w14:paraId="43E66DD4" w14:textId="77777777" w:rsidTr="00070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710F7C62" w14:textId="77777777" w:rsidR="009468E6" w:rsidRDefault="009468E6" w:rsidP="00070AF2">
            <w:pPr>
              <w:ind w:left="0"/>
            </w:pPr>
            <w:r>
              <w:t>Proyecto</w:t>
            </w:r>
          </w:p>
        </w:tc>
        <w:tc>
          <w:tcPr>
            <w:tcW w:w="4019" w:type="dxa"/>
          </w:tcPr>
          <w:p w14:paraId="7A23A10D" w14:textId="77777777" w:rsidR="009468E6" w:rsidRDefault="009468E6" w:rsidP="00070A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de software </w:t>
            </w:r>
            <w:proofErr w:type="spellStart"/>
            <w:r>
              <w:t>Abogabot</w:t>
            </w:r>
            <w:proofErr w:type="spellEnd"/>
          </w:p>
        </w:tc>
      </w:tr>
      <w:tr w:rsidR="009468E6" w14:paraId="1F633798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7A102C76" w14:textId="77777777" w:rsidR="009468E6" w:rsidRDefault="009468E6" w:rsidP="00070AF2">
            <w:pPr>
              <w:ind w:left="0"/>
            </w:pPr>
            <w:r>
              <w:t>Nombre Requerimiento:</w:t>
            </w:r>
          </w:p>
        </w:tc>
        <w:tc>
          <w:tcPr>
            <w:tcW w:w="4019" w:type="dxa"/>
          </w:tcPr>
          <w:p w14:paraId="5986B1E3" w14:textId="32A87EA5" w:rsidR="009468E6" w:rsidRDefault="009E78AC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documento legal</w:t>
            </w:r>
          </w:p>
        </w:tc>
      </w:tr>
      <w:tr w:rsidR="009468E6" w14:paraId="631F6560" w14:textId="77777777" w:rsidTr="0007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3C588BCD" w14:textId="77777777" w:rsidR="009468E6" w:rsidRDefault="009468E6" w:rsidP="00070AF2">
            <w:pPr>
              <w:ind w:left="0"/>
            </w:pPr>
            <w:r>
              <w:t>Fecha Solicitud:</w:t>
            </w:r>
          </w:p>
        </w:tc>
        <w:tc>
          <w:tcPr>
            <w:tcW w:w="4019" w:type="dxa"/>
          </w:tcPr>
          <w:p w14:paraId="2BF7F930" w14:textId="77777777" w:rsidR="009468E6" w:rsidRDefault="009468E6" w:rsidP="00070AF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16/02/2022</w:t>
            </w:r>
          </w:p>
        </w:tc>
      </w:tr>
      <w:tr w:rsidR="009468E6" w14:paraId="5082BC31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468103E5" w14:textId="77777777" w:rsidR="009468E6" w:rsidRDefault="009468E6" w:rsidP="00070AF2">
            <w:pPr>
              <w:ind w:left="0"/>
            </w:pPr>
            <w:r>
              <w:t>Descripción</w:t>
            </w:r>
          </w:p>
        </w:tc>
        <w:tc>
          <w:tcPr>
            <w:tcW w:w="4019" w:type="dxa"/>
          </w:tcPr>
          <w:p w14:paraId="5E7F30DF" w14:textId="1BF64D56" w:rsidR="009468E6" w:rsidRDefault="009468E6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administrador recibirá notificaciones de una nueva demanda, con los datos ingresados por el usuario-demandante, </w:t>
            </w:r>
            <w:r w:rsidR="009E78AC">
              <w:t>así creando automáticamente el documento legal en formato Word para empezar su proceso legal.</w:t>
            </w:r>
          </w:p>
        </w:tc>
      </w:tr>
    </w:tbl>
    <w:p w14:paraId="47430479" w14:textId="77777777" w:rsidR="009468E6" w:rsidRDefault="009468E6">
      <w:pPr>
        <w:spacing w:after="0"/>
        <w:ind w:left="0"/>
        <w:rPr>
          <w:rFonts w:ascii="Segoe UI" w:hAnsi="Segoe UI" w:cs="Segoe UI"/>
          <w:color w:val="24292F"/>
          <w:shd w:val="clear" w:color="auto" w:fill="FFFFFF"/>
        </w:rPr>
      </w:pPr>
    </w:p>
    <w:p w14:paraId="02C4800A" w14:textId="38880C78" w:rsidR="009E78AC" w:rsidRDefault="009E78AC">
      <w:pPr>
        <w:spacing w:after="0"/>
        <w:ind w:left="0"/>
        <w:rPr>
          <w:rFonts w:ascii="Segoe UI" w:hAnsi="Segoe UI" w:cs="Segoe UI"/>
          <w:color w:val="24292F"/>
          <w:shd w:val="clear" w:color="auto" w:fill="FFFFFF"/>
        </w:rPr>
      </w:pPr>
    </w:p>
    <w:p w14:paraId="56533601" w14:textId="322DF7BE" w:rsidR="0069179F" w:rsidRDefault="0069179F" w:rsidP="00B877A1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Usuario Administrador</w:t>
      </w:r>
    </w:p>
    <w:p w14:paraId="28860134" w14:textId="77777777" w:rsidR="0069179F" w:rsidRDefault="0069179F">
      <w:pPr>
        <w:spacing w:after="0"/>
        <w:ind w:left="0"/>
        <w:rPr>
          <w:rFonts w:ascii="Segoe UI" w:hAnsi="Segoe UI" w:cs="Segoe UI"/>
          <w:color w:val="24292F"/>
          <w:shd w:val="clear" w:color="auto" w:fill="FFFFFF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134"/>
        <w:gridCol w:w="4019"/>
      </w:tblGrid>
      <w:tr w:rsidR="009E78AC" w14:paraId="10343693" w14:textId="77777777" w:rsidTr="00070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7B74F080" w14:textId="77777777" w:rsidR="009E78AC" w:rsidRDefault="009E78AC" w:rsidP="00070AF2">
            <w:pPr>
              <w:ind w:left="0"/>
            </w:pPr>
            <w:r>
              <w:lastRenderedPageBreak/>
              <w:t>Proyecto</w:t>
            </w:r>
          </w:p>
        </w:tc>
        <w:tc>
          <w:tcPr>
            <w:tcW w:w="4019" w:type="dxa"/>
          </w:tcPr>
          <w:p w14:paraId="503B5B8E" w14:textId="77777777" w:rsidR="009E78AC" w:rsidRDefault="009E78AC" w:rsidP="00070A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de software </w:t>
            </w:r>
            <w:proofErr w:type="spellStart"/>
            <w:r>
              <w:t>Abogabot</w:t>
            </w:r>
            <w:proofErr w:type="spellEnd"/>
          </w:p>
        </w:tc>
      </w:tr>
      <w:tr w:rsidR="009E78AC" w14:paraId="0150065C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3E1E4CAA" w14:textId="77777777" w:rsidR="009E78AC" w:rsidRDefault="009E78AC" w:rsidP="00070AF2">
            <w:pPr>
              <w:ind w:left="0"/>
            </w:pPr>
            <w:r>
              <w:t>Nombre Requerimiento:</w:t>
            </w:r>
          </w:p>
        </w:tc>
        <w:tc>
          <w:tcPr>
            <w:tcW w:w="4019" w:type="dxa"/>
          </w:tcPr>
          <w:p w14:paraId="2B6FF67E" w14:textId="03B0CB5B" w:rsidR="009E78AC" w:rsidRDefault="009E78AC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Notificaciones de Pago</w:t>
            </w:r>
          </w:p>
        </w:tc>
      </w:tr>
      <w:tr w:rsidR="009E78AC" w14:paraId="198AEB19" w14:textId="77777777" w:rsidTr="0007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7610AEF1" w14:textId="77777777" w:rsidR="009E78AC" w:rsidRDefault="009E78AC" w:rsidP="00070AF2">
            <w:pPr>
              <w:ind w:left="0"/>
            </w:pPr>
            <w:r>
              <w:t>Fecha Solicitud:</w:t>
            </w:r>
          </w:p>
        </w:tc>
        <w:tc>
          <w:tcPr>
            <w:tcW w:w="4019" w:type="dxa"/>
          </w:tcPr>
          <w:p w14:paraId="7914443E" w14:textId="77777777" w:rsidR="009E78AC" w:rsidRDefault="009E78AC" w:rsidP="00070AF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16/02/2022</w:t>
            </w:r>
          </w:p>
        </w:tc>
      </w:tr>
      <w:tr w:rsidR="009E78AC" w14:paraId="265FDA00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0169D934" w14:textId="77777777" w:rsidR="009E78AC" w:rsidRDefault="009E78AC" w:rsidP="00070AF2">
            <w:pPr>
              <w:ind w:left="0"/>
            </w:pPr>
            <w:r>
              <w:t>Descripción</w:t>
            </w:r>
          </w:p>
        </w:tc>
        <w:tc>
          <w:tcPr>
            <w:tcW w:w="4019" w:type="dxa"/>
          </w:tcPr>
          <w:p w14:paraId="54BE5F6E" w14:textId="75119964" w:rsidR="009E78AC" w:rsidRDefault="009E78AC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usuario administrador recibirá </w:t>
            </w:r>
            <w:r w:rsidR="00A2298B">
              <w:t>l</w:t>
            </w:r>
            <w:r w:rsidR="00D73DA0">
              <w:t>a notifición de</w:t>
            </w:r>
            <w:r w:rsidR="00A2298B">
              <w:t xml:space="preserve"> pago, </w:t>
            </w:r>
            <w:r w:rsidR="00D73DA0">
              <w:t xml:space="preserve">por medio del </w:t>
            </w:r>
            <w:proofErr w:type="spellStart"/>
            <w:r w:rsidR="00D73DA0">
              <w:t>dashboard</w:t>
            </w:r>
            <w:proofErr w:type="spellEnd"/>
            <w:r w:rsidR="00D73DA0">
              <w:t xml:space="preserve"> para poder ver la cantidad de ingresos recibidos</w:t>
            </w:r>
          </w:p>
        </w:tc>
      </w:tr>
    </w:tbl>
    <w:p w14:paraId="5C92813D" w14:textId="541D2E5C" w:rsidR="009E78AC" w:rsidRDefault="009E78AC">
      <w:pPr>
        <w:spacing w:after="0"/>
        <w:ind w:left="0"/>
        <w:rPr>
          <w:rFonts w:ascii="Segoe UI" w:hAnsi="Segoe UI" w:cs="Segoe UI"/>
          <w:color w:val="24292F"/>
          <w:shd w:val="clear" w:color="auto" w:fill="FFFFFF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134"/>
        <w:gridCol w:w="4019"/>
      </w:tblGrid>
      <w:tr w:rsidR="00D73DA0" w14:paraId="61F81FA8" w14:textId="77777777" w:rsidTr="00070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4ED27CA7" w14:textId="77777777" w:rsidR="00D73DA0" w:rsidRDefault="00D73DA0" w:rsidP="00070AF2">
            <w:pPr>
              <w:ind w:left="0"/>
            </w:pPr>
            <w:r>
              <w:t>Proyecto</w:t>
            </w:r>
          </w:p>
        </w:tc>
        <w:tc>
          <w:tcPr>
            <w:tcW w:w="4019" w:type="dxa"/>
          </w:tcPr>
          <w:p w14:paraId="7C04DF51" w14:textId="77777777" w:rsidR="00D73DA0" w:rsidRDefault="00D73DA0" w:rsidP="00070A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de software </w:t>
            </w:r>
            <w:proofErr w:type="spellStart"/>
            <w:r>
              <w:t>Abogabot</w:t>
            </w:r>
            <w:proofErr w:type="spellEnd"/>
          </w:p>
        </w:tc>
      </w:tr>
      <w:tr w:rsidR="00D73DA0" w14:paraId="2ABA75AC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06E36C57" w14:textId="77777777" w:rsidR="00D73DA0" w:rsidRDefault="00D73DA0" w:rsidP="00070AF2">
            <w:pPr>
              <w:ind w:left="0"/>
            </w:pPr>
            <w:r>
              <w:t>Nombre Requerimiento:</w:t>
            </w:r>
          </w:p>
        </w:tc>
        <w:tc>
          <w:tcPr>
            <w:tcW w:w="4019" w:type="dxa"/>
          </w:tcPr>
          <w:p w14:paraId="5DC00631" w14:textId="457EC886" w:rsidR="00D73DA0" w:rsidRDefault="001208F4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Actualizaciones</w:t>
            </w:r>
          </w:p>
        </w:tc>
      </w:tr>
      <w:tr w:rsidR="00D73DA0" w14:paraId="1459556B" w14:textId="77777777" w:rsidTr="0007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4E41023A" w14:textId="77777777" w:rsidR="00D73DA0" w:rsidRDefault="00D73DA0" w:rsidP="00070AF2">
            <w:pPr>
              <w:ind w:left="0"/>
            </w:pPr>
            <w:r>
              <w:t>Fecha Solicitud:</w:t>
            </w:r>
          </w:p>
        </w:tc>
        <w:tc>
          <w:tcPr>
            <w:tcW w:w="4019" w:type="dxa"/>
          </w:tcPr>
          <w:p w14:paraId="2EFF547F" w14:textId="77777777" w:rsidR="00D73DA0" w:rsidRDefault="00D73DA0" w:rsidP="00070AF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16/02/2022</w:t>
            </w:r>
          </w:p>
        </w:tc>
      </w:tr>
      <w:tr w:rsidR="00D73DA0" w14:paraId="7FC44CAB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422EB613" w14:textId="77777777" w:rsidR="00D73DA0" w:rsidRDefault="00D73DA0" w:rsidP="00070AF2">
            <w:pPr>
              <w:ind w:left="0"/>
            </w:pPr>
            <w:r>
              <w:t>Descripción</w:t>
            </w:r>
          </w:p>
        </w:tc>
        <w:tc>
          <w:tcPr>
            <w:tcW w:w="4019" w:type="dxa"/>
          </w:tcPr>
          <w:p w14:paraId="150BC654" w14:textId="0F592649" w:rsidR="00D73DA0" w:rsidRDefault="001208F4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r w:rsidR="00B877A1">
              <w:t>actualizará</w:t>
            </w:r>
            <w:r>
              <w:t xml:space="preserve"> el proceso de la demanda, agregando comentarios </w:t>
            </w:r>
          </w:p>
        </w:tc>
      </w:tr>
    </w:tbl>
    <w:p w14:paraId="7E885284" w14:textId="1A1B8B97" w:rsidR="00D73DA0" w:rsidRDefault="00D73DA0">
      <w:pPr>
        <w:spacing w:after="0"/>
        <w:ind w:left="0"/>
        <w:rPr>
          <w:rFonts w:ascii="Segoe UI" w:hAnsi="Segoe UI" w:cs="Segoe UI"/>
          <w:color w:val="24292F"/>
          <w:shd w:val="clear" w:color="auto" w:fill="FFFFFF"/>
        </w:rPr>
      </w:pPr>
    </w:p>
    <w:p w14:paraId="2CF4B2CC" w14:textId="427BFF05" w:rsidR="00B10669" w:rsidRDefault="00B10669">
      <w:pPr>
        <w:spacing w:after="0"/>
        <w:ind w:left="0"/>
        <w:rPr>
          <w:rFonts w:ascii="Segoe UI" w:hAnsi="Segoe UI" w:cs="Segoe UI"/>
          <w:color w:val="24292F"/>
          <w:shd w:val="clear" w:color="auto" w:fill="FFFFFF"/>
        </w:rPr>
      </w:pPr>
    </w:p>
    <w:p w14:paraId="4BBB0EFC" w14:textId="37E8DED0" w:rsidR="00A27C88" w:rsidRDefault="00A27C88" w:rsidP="00B877A1">
      <w:pPr>
        <w:pStyle w:val="Ttulo2"/>
        <w:rPr>
          <w:bCs/>
          <w:lang w:val="es-MX" w:eastAsia="es-MX"/>
        </w:rPr>
      </w:pPr>
      <w:r>
        <w:rPr>
          <w:lang w:val="es-MX" w:eastAsia="es-MX"/>
        </w:rPr>
        <w:t>Requerimientos no funcionales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134"/>
        <w:gridCol w:w="4019"/>
      </w:tblGrid>
      <w:tr w:rsidR="0069179F" w14:paraId="19F457C5" w14:textId="77777777" w:rsidTr="00070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501B7CF7" w14:textId="77777777" w:rsidR="0069179F" w:rsidRDefault="0069179F" w:rsidP="00070AF2">
            <w:pPr>
              <w:ind w:left="0"/>
            </w:pPr>
            <w:r>
              <w:t>Proyecto</w:t>
            </w:r>
          </w:p>
        </w:tc>
        <w:tc>
          <w:tcPr>
            <w:tcW w:w="4019" w:type="dxa"/>
          </w:tcPr>
          <w:p w14:paraId="4995FC14" w14:textId="77777777" w:rsidR="0069179F" w:rsidRDefault="0069179F" w:rsidP="00070A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de software </w:t>
            </w:r>
            <w:proofErr w:type="spellStart"/>
            <w:r>
              <w:t>Abogabot</w:t>
            </w:r>
            <w:proofErr w:type="spellEnd"/>
          </w:p>
        </w:tc>
      </w:tr>
      <w:tr w:rsidR="0069179F" w14:paraId="1521890A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4DD7E580" w14:textId="77777777" w:rsidR="0069179F" w:rsidRDefault="0069179F" w:rsidP="00070AF2">
            <w:pPr>
              <w:ind w:left="0"/>
            </w:pPr>
            <w:r>
              <w:t>Nombre Requerimiento:</w:t>
            </w:r>
          </w:p>
        </w:tc>
        <w:tc>
          <w:tcPr>
            <w:tcW w:w="4019" w:type="dxa"/>
          </w:tcPr>
          <w:p w14:paraId="6E8C3D88" w14:textId="32342544" w:rsidR="0069179F" w:rsidRDefault="00F53F1F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Responsive</w:t>
            </w:r>
          </w:p>
        </w:tc>
      </w:tr>
      <w:tr w:rsidR="0069179F" w14:paraId="19FD102C" w14:textId="77777777" w:rsidTr="0007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4292F736" w14:textId="77777777" w:rsidR="0069179F" w:rsidRDefault="0069179F" w:rsidP="00070AF2">
            <w:pPr>
              <w:ind w:left="0"/>
            </w:pPr>
            <w:r>
              <w:t>Fecha Solicitud:</w:t>
            </w:r>
          </w:p>
        </w:tc>
        <w:tc>
          <w:tcPr>
            <w:tcW w:w="4019" w:type="dxa"/>
          </w:tcPr>
          <w:p w14:paraId="1B229D66" w14:textId="77777777" w:rsidR="0069179F" w:rsidRDefault="0069179F" w:rsidP="00070AF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16/02/2022</w:t>
            </w:r>
          </w:p>
        </w:tc>
      </w:tr>
      <w:tr w:rsidR="0069179F" w14:paraId="47DD140D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1C6231B7" w14:textId="77777777" w:rsidR="0069179F" w:rsidRDefault="0069179F" w:rsidP="00070AF2">
            <w:pPr>
              <w:ind w:left="0"/>
            </w:pPr>
            <w:r>
              <w:t>Descripción</w:t>
            </w:r>
          </w:p>
        </w:tc>
        <w:tc>
          <w:tcPr>
            <w:tcW w:w="4019" w:type="dxa"/>
          </w:tcPr>
          <w:p w14:paraId="7E1A0920" w14:textId="2CE34B87" w:rsidR="0069179F" w:rsidRDefault="00F53F1F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página web </w:t>
            </w:r>
            <w:r w:rsidR="000518B4">
              <w:t>poseerá</w:t>
            </w:r>
            <w:r>
              <w:t xml:space="preserve"> un diseño responsiv</w:t>
            </w:r>
            <w:r w:rsidR="000518B4">
              <w:t>o</w:t>
            </w:r>
            <w:r>
              <w:t xml:space="preserve"> para garantizar una adecuada visualización en diferentes </w:t>
            </w:r>
            <w:r w:rsidR="00B877A1">
              <w:t>dispositivos (</w:t>
            </w:r>
            <w:r w:rsidR="00F27970">
              <w:t>tabletas, teléfonos inteligentes)</w:t>
            </w:r>
          </w:p>
        </w:tc>
      </w:tr>
    </w:tbl>
    <w:p w14:paraId="7BB8B0DE" w14:textId="03A17E9A" w:rsidR="0069179F" w:rsidRDefault="0069179F" w:rsidP="00A27C88">
      <w:pPr>
        <w:shd w:val="clear" w:color="auto" w:fill="FFFFFF"/>
        <w:spacing w:before="240" w:after="240"/>
        <w:ind w:left="0"/>
        <w:rPr>
          <w:rFonts w:ascii="Segoe UI" w:hAnsi="Segoe UI" w:cs="Segoe UI"/>
          <w:bCs w:val="0"/>
          <w:color w:val="24292F"/>
          <w:kern w:val="0"/>
          <w:sz w:val="24"/>
          <w:szCs w:val="24"/>
          <w:lang w:val="es-MX" w:eastAsia="es-MX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134"/>
        <w:gridCol w:w="4019"/>
      </w:tblGrid>
      <w:tr w:rsidR="00F27970" w14:paraId="34DCBB10" w14:textId="77777777" w:rsidTr="00070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5C447C3C" w14:textId="77777777" w:rsidR="00F27970" w:rsidRDefault="00F27970" w:rsidP="00070AF2">
            <w:pPr>
              <w:ind w:left="0"/>
            </w:pPr>
            <w:r>
              <w:t>Proyecto</w:t>
            </w:r>
          </w:p>
        </w:tc>
        <w:tc>
          <w:tcPr>
            <w:tcW w:w="4019" w:type="dxa"/>
          </w:tcPr>
          <w:p w14:paraId="4A5EE0A3" w14:textId="77777777" w:rsidR="00F27970" w:rsidRDefault="00F27970" w:rsidP="00070AF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de software </w:t>
            </w:r>
            <w:proofErr w:type="spellStart"/>
            <w:r>
              <w:t>Abogabot</w:t>
            </w:r>
            <w:proofErr w:type="spellEnd"/>
          </w:p>
        </w:tc>
      </w:tr>
      <w:tr w:rsidR="00F27970" w14:paraId="0A211504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1301133B" w14:textId="77777777" w:rsidR="00F27970" w:rsidRDefault="00F27970" w:rsidP="00070AF2">
            <w:pPr>
              <w:ind w:left="0"/>
            </w:pPr>
            <w:r>
              <w:t>Nombre Requerimiento:</w:t>
            </w:r>
          </w:p>
        </w:tc>
        <w:tc>
          <w:tcPr>
            <w:tcW w:w="4019" w:type="dxa"/>
          </w:tcPr>
          <w:p w14:paraId="2B4B7DAD" w14:textId="2AB18DB6" w:rsidR="00F27970" w:rsidRDefault="003B3189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Colores</w:t>
            </w:r>
          </w:p>
        </w:tc>
      </w:tr>
      <w:tr w:rsidR="00F27970" w14:paraId="6E0521DA" w14:textId="77777777" w:rsidTr="0007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322FF2A7" w14:textId="77777777" w:rsidR="00F27970" w:rsidRDefault="00F27970" w:rsidP="00070AF2">
            <w:pPr>
              <w:ind w:left="0"/>
            </w:pPr>
            <w:r>
              <w:t>Fecha Solicitud:</w:t>
            </w:r>
          </w:p>
        </w:tc>
        <w:tc>
          <w:tcPr>
            <w:tcW w:w="4019" w:type="dxa"/>
          </w:tcPr>
          <w:p w14:paraId="747CACFB" w14:textId="77777777" w:rsidR="00F27970" w:rsidRDefault="00F27970" w:rsidP="00070AF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16/02/2022</w:t>
            </w:r>
          </w:p>
        </w:tc>
      </w:tr>
      <w:tr w:rsidR="00F27970" w14:paraId="7D675950" w14:textId="77777777" w:rsidTr="0007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dxa"/>
          </w:tcPr>
          <w:p w14:paraId="55F08E06" w14:textId="77777777" w:rsidR="00F27970" w:rsidRDefault="00F27970" w:rsidP="00070AF2">
            <w:pPr>
              <w:ind w:left="0"/>
            </w:pPr>
            <w:r>
              <w:t>Descripción</w:t>
            </w:r>
          </w:p>
        </w:tc>
        <w:tc>
          <w:tcPr>
            <w:tcW w:w="4019" w:type="dxa"/>
          </w:tcPr>
          <w:p w14:paraId="08855054" w14:textId="61A0CF88" w:rsidR="00F27970" w:rsidRDefault="003B3189" w:rsidP="00070AF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</w:t>
            </w:r>
            <w:r w:rsidR="00B877A1">
              <w:t>página</w:t>
            </w:r>
            <w:r>
              <w:t xml:space="preserve"> se </w:t>
            </w:r>
            <w:r w:rsidR="00B877A1">
              <w:t>diseñará</w:t>
            </w:r>
            <w:r>
              <w:t xml:space="preserve"> en base con los colores solicitados por el client</w:t>
            </w:r>
            <w:r w:rsidR="002C5DEB">
              <w:t>e.</w:t>
            </w:r>
          </w:p>
        </w:tc>
      </w:tr>
    </w:tbl>
    <w:p w14:paraId="65828C12" w14:textId="77777777" w:rsidR="00F27970" w:rsidRDefault="00F27970" w:rsidP="00A27C88">
      <w:pPr>
        <w:shd w:val="clear" w:color="auto" w:fill="FFFFFF"/>
        <w:spacing w:before="240" w:after="240"/>
        <w:ind w:left="0"/>
        <w:rPr>
          <w:rFonts w:ascii="Segoe UI" w:hAnsi="Segoe UI" w:cs="Segoe UI"/>
          <w:bCs w:val="0"/>
          <w:color w:val="24292F"/>
          <w:kern w:val="0"/>
          <w:sz w:val="24"/>
          <w:szCs w:val="24"/>
          <w:lang w:val="es-MX" w:eastAsia="es-MX"/>
        </w:rPr>
      </w:pPr>
    </w:p>
    <w:p w14:paraId="0EDB8118" w14:textId="77777777" w:rsidR="00B10669" w:rsidRPr="00B10669" w:rsidRDefault="00B10669" w:rsidP="00A27C88">
      <w:pPr>
        <w:shd w:val="clear" w:color="auto" w:fill="FFFFFF"/>
        <w:spacing w:before="60" w:after="100" w:afterAutospacing="1"/>
        <w:ind w:left="720"/>
        <w:rPr>
          <w:rFonts w:ascii="Segoe UI" w:hAnsi="Segoe UI" w:cs="Segoe UI"/>
          <w:bCs w:val="0"/>
          <w:color w:val="24292F"/>
          <w:kern w:val="0"/>
          <w:sz w:val="24"/>
          <w:szCs w:val="24"/>
          <w:lang w:val="es-MX" w:eastAsia="es-MX"/>
        </w:rPr>
      </w:pPr>
    </w:p>
    <w:p w14:paraId="3CC1560E" w14:textId="77777777" w:rsidR="00B10669" w:rsidRDefault="00B10669">
      <w:pPr>
        <w:spacing w:after="0"/>
        <w:ind w:left="0"/>
        <w:rPr>
          <w:rFonts w:ascii="Arial Negrita" w:hAnsi="Arial Negrita"/>
          <w:b/>
          <w:bCs w:val="0"/>
          <w:color w:val="33CCCC"/>
          <w:sz w:val="28"/>
          <w:szCs w:val="28"/>
        </w:rPr>
      </w:pPr>
    </w:p>
    <w:sectPr w:rsidR="00B10669" w:rsidSect="00C65A57"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48377" w14:textId="77777777" w:rsidR="00C36CBF" w:rsidRDefault="00C36CBF" w:rsidP="00157DE6">
      <w:r>
        <w:separator/>
      </w:r>
    </w:p>
    <w:p w14:paraId="7E144EC2" w14:textId="77777777" w:rsidR="00C36CBF" w:rsidRDefault="00C36CBF" w:rsidP="00157DE6"/>
  </w:endnote>
  <w:endnote w:type="continuationSeparator" w:id="0">
    <w:p w14:paraId="64D3B644" w14:textId="77777777" w:rsidR="00C36CBF" w:rsidRDefault="00C36CBF" w:rsidP="00157DE6">
      <w:r>
        <w:continuationSeparator/>
      </w:r>
    </w:p>
    <w:p w14:paraId="29044B50" w14:textId="77777777" w:rsidR="00C36CBF" w:rsidRDefault="00C36CBF" w:rsidP="00157D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egrita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0C68" w14:textId="77777777" w:rsidR="003E4E4E" w:rsidRDefault="003E4E4E" w:rsidP="00157DE6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8C0C69" w14:textId="77777777" w:rsidR="003E4E4E" w:rsidRDefault="003E4E4E" w:rsidP="00157DE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0C6D" w14:textId="77777777" w:rsidR="00157DE6" w:rsidRPr="00730948" w:rsidRDefault="00157DE6" w:rsidP="00BC2F28">
    <w:pPr>
      <w:framePr w:wrap="around" w:vAnchor="text" w:hAnchor="page" w:x="10321" w:y="297"/>
      <w:ind w:left="0"/>
      <w:rPr>
        <w:rStyle w:val="Nmerodepgina"/>
        <w:sz w:val="18"/>
        <w:szCs w:val="18"/>
      </w:rPr>
    </w:pPr>
    <w:r w:rsidRPr="00730948">
      <w:rPr>
        <w:rStyle w:val="Nmerodepgina"/>
        <w:sz w:val="18"/>
        <w:szCs w:val="18"/>
      </w:rPr>
      <w:fldChar w:fldCharType="begin"/>
    </w:r>
    <w:r w:rsidRPr="00730948">
      <w:rPr>
        <w:rStyle w:val="Nmerodepgina"/>
        <w:sz w:val="18"/>
        <w:szCs w:val="18"/>
      </w:rPr>
      <w:instrText xml:space="preserve">PAGE  </w:instrText>
    </w:r>
    <w:r w:rsidRPr="00730948">
      <w:rPr>
        <w:rStyle w:val="Nmerodepgina"/>
        <w:sz w:val="18"/>
        <w:szCs w:val="18"/>
      </w:rPr>
      <w:fldChar w:fldCharType="separate"/>
    </w:r>
    <w:r w:rsidR="00F433F9">
      <w:rPr>
        <w:rStyle w:val="Nmerodepgina"/>
        <w:noProof/>
        <w:sz w:val="18"/>
        <w:szCs w:val="18"/>
      </w:rPr>
      <w:t>1</w:t>
    </w:r>
    <w:r w:rsidRPr="00730948">
      <w:rPr>
        <w:rStyle w:val="Nmerodepgina"/>
        <w:sz w:val="18"/>
        <w:szCs w:val="18"/>
      </w:rPr>
      <w:fldChar w:fldCharType="end"/>
    </w:r>
  </w:p>
  <w:p w14:paraId="2D8C0C6E" w14:textId="243DEB34" w:rsidR="003E4E4E" w:rsidRDefault="00735960" w:rsidP="003A654D">
    <w:pPr>
      <w:ind w:left="-1701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8C0C72" wp14:editId="2D8C0C73">
              <wp:simplePos x="0" y="0"/>
              <wp:positionH relativeFrom="column">
                <wp:posOffset>-70485</wp:posOffset>
              </wp:positionH>
              <wp:positionV relativeFrom="paragraph">
                <wp:posOffset>-32385</wp:posOffset>
              </wp:positionV>
              <wp:extent cx="5715000" cy="0"/>
              <wp:effectExtent l="9525" t="9525" r="9525" b="9525"/>
              <wp:wrapNone/>
              <wp:docPr id="2" name="AutoShap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5483F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91" o:spid="_x0000_s1026" type="#_x0000_t32" style="position:absolute;margin-left:-5.55pt;margin-top:-2.55pt;width:45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" strokecolor="#a5a5a5"/>
          </w:pict>
        </mc:Fallback>
      </mc:AlternateContent>
    </w:r>
    <w:r w:rsidR="003A654D" w:rsidRPr="003A654D">
      <w:rPr>
        <w:noProof/>
      </w:rPr>
      <w:t xml:space="preserve"> </w:t>
    </w:r>
  </w:p>
  <w:p w14:paraId="2D8C0C6F" w14:textId="77777777" w:rsidR="00721DA5" w:rsidRDefault="00721D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7A3D" w14:textId="77777777" w:rsidR="00C36CBF" w:rsidRDefault="00C36CBF" w:rsidP="00157DE6">
      <w:r>
        <w:separator/>
      </w:r>
    </w:p>
    <w:p w14:paraId="7C6134B9" w14:textId="77777777" w:rsidR="00C36CBF" w:rsidRDefault="00C36CBF" w:rsidP="00157DE6"/>
  </w:footnote>
  <w:footnote w:type="continuationSeparator" w:id="0">
    <w:p w14:paraId="3A2DCCD3" w14:textId="77777777" w:rsidR="00C36CBF" w:rsidRDefault="00C36CBF" w:rsidP="00157DE6">
      <w:r>
        <w:continuationSeparator/>
      </w:r>
    </w:p>
    <w:p w14:paraId="0A17818A" w14:textId="77777777" w:rsidR="00C36CBF" w:rsidRDefault="00C36CBF" w:rsidP="00157D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0C65" w14:textId="77777777" w:rsidR="003E4E4E" w:rsidRDefault="003E4E4E" w:rsidP="00157DE6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8C0C66" w14:textId="77777777" w:rsidR="003E4E4E" w:rsidRDefault="003E4E4E" w:rsidP="00157DE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0C67" w14:textId="1C092627" w:rsidR="003E4E4E" w:rsidRDefault="003E4E4E" w:rsidP="00157DE6"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0C6A" w14:textId="77777777" w:rsidR="003E4E4E" w:rsidRDefault="003E4E4E" w:rsidP="00157DE6"/>
  <w:p w14:paraId="2D8C0C6B" w14:textId="77777777" w:rsidR="003E4E4E" w:rsidRDefault="003E4E4E" w:rsidP="00157DE6"/>
  <w:p w14:paraId="2D8C0C6C" w14:textId="77777777" w:rsidR="00721DA5" w:rsidRDefault="00721D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16F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E001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20D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DCE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9C93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E96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E4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AA26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CE2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E45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03A3E"/>
    <w:multiLevelType w:val="hybridMultilevel"/>
    <w:tmpl w:val="136428DE"/>
    <w:lvl w:ilvl="0" w:tplc="040231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CA"/>
        <w:sz w:val="36"/>
      </w:rPr>
    </w:lvl>
    <w:lvl w:ilvl="1" w:tplc="35DA39C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color w:val="000000"/>
        <w:sz w:val="28"/>
      </w:rPr>
    </w:lvl>
    <w:lvl w:ilvl="2" w:tplc="B34C109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BFBFBF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B6F1D"/>
    <w:multiLevelType w:val="hybridMultilevel"/>
    <w:tmpl w:val="143EEC24"/>
    <w:lvl w:ilvl="0" w:tplc="040231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CA"/>
        <w:sz w:val="36"/>
      </w:rPr>
    </w:lvl>
    <w:lvl w:ilvl="1" w:tplc="35DA39C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color w:val="000000"/>
        <w:sz w:val="28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575C7"/>
    <w:multiLevelType w:val="hybridMultilevel"/>
    <w:tmpl w:val="7DE643A6"/>
    <w:lvl w:ilvl="0" w:tplc="866A1F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F153E"/>
    <w:multiLevelType w:val="hybridMultilevel"/>
    <w:tmpl w:val="3342ED28"/>
    <w:lvl w:ilvl="0" w:tplc="FB40534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D3DB7"/>
    <w:multiLevelType w:val="hybridMultilevel"/>
    <w:tmpl w:val="88B04F0C"/>
    <w:lvl w:ilvl="0" w:tplc="040231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CA"/>
        <w:sz w:val="36"/>
      </w:rPr>
    </w:lvl>
    <w:lvl w:ilvl="1" w:tplc="E9C6101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color w:val="808080"/>
        <w:sz w:val="28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2352E"/>
    <w:multiLevelType w:val="hybridMultilevel"/>
    <w:tmpl w:val="E39A4F70"/>
    <w:lvl w:ilvl="0" w:tplc="040231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CA"/>
        <w:sz w:val="36"/>
      </w:rPr>
    </w:lvl>
    <w:lvl w:ilvl="1" w:tplc="33849AB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color w:val="auto"/>
        <w:sz w:val="2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E3071"/>
    <w:multiLevelType w:val="multilevel"/>
    <w:tmpl w:val="BCC45BF6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ascii="Arial" w:hAnsi="Arial" w:cs="Arial" w:hint="default"/>
        <w:b/>
        <w:i w:val="0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3.2.%3"/>
      <w:lvlJc w:val="left"/>
      <w:pPr>
        <w:tabs>
          <w:tab w:val="num" w:pos="1425"/>
        </w:tabs>
        <w:ind w:left="1425" w:hanging="1425"/>
      </w:pPr>
      <w:rPr>
        <w:rFonts w:ascii="Arial" w:hAnsi="Arial" w:cs="Arial" w:hint="default"/>
        <w:b/>
        <w:i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63FC1411"/>
    <w:multiLevelType w:val="multilevel"/>
    <w:tmpl w:val="1C94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F704D9"/>
    <w:multiLevelType w:val="multilevel"/>
    <w:tmpl w:val="C0F651AC"/>
    <w:lvl w:ilvl="0">
      <w:start w:val="1"/>
      <w:numFmt w:val="decimal"/>
      <w:pStyle w:val="Ttulo1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6E877D98"/>
    <w:multiLevelType w:val="hybridMultilevel"/>
    <w:tmpl w:val="E5D856A6"/>
    <w:lvl w:ilvl="0" w:tplc="040231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CA"/>
        <w:sz w:val="36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2088F"/>
    <w:multiLevelType w:val="hybridMultilevel"/>
    <w:tmpl w:val="EC647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16"/>
  </w:num>
  <w:num w:numId="5">
    <w:abstractNumId w:val="20"/>
  </w:num>
  <w:num w:numId="6">
    <w:abstractNumId w:val="19"/>
  </w:num>
  <w:num w:numId="7">
    <w:abstractNumId w:val="15"/>
  </w:num>
  <w:num w:numId="8">
    <w:abstractNumId w:val="14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>
      <o:colormru v:ext="edit" colors="#ccc,#00b0c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960"/>
    <w:rsid w:val="00012E65"/>
    <w:rsid w:val="0001568C"/>
    <w:rsid w:val="00025991"/>
    <w:rsid w:val="00040A08"/>
    <w:rsid w:val="000518B4"/>
    <w:rsid w:val="00054A41"/>
    <w:rsid w:val="0006330A"/>
    <w:rsid w:val="0007416D"/>
    <w:rsid w:val="000759E3"/>
    <w:rsid w:val="00081005"/>
    <w:rsid w:val="00092193"/>
    <w:rsid w:val="000A6570"/>
    <w:rsid w:val="000B4371"/>
    <w:rsid w:val="000C5BE2"/>
    <w:rsid w:val="000C7C0F"/>
    <w:rsid w:val="000E2CC8"/>
    <w:rsid w:val="000E46CD"/>
    <w:rsid w:val="000F6A1C"/>
    <w:rsid w:val="000F6E07"/>
    <w:rsid w:val="0010750B"/>
    <w:rsid w:val="001208F4"/>
    <w:rsid w:val="001279A0"/>
    <w:rsid w:val="00132100"/>
    <w:rsid w:val="001433F5"/>
    <w:rsid w:val="00150166"/>
    <w:rsid w:val="00157DE6"/>
    <w:rsid w:val="001651D0"/>
    <w:rsid w:val="00166E20"/>
    <w:rsid w:val="00170075"/>
    <w:rsid w:val="001700D1"/>
    <w:rsid w:val="00171954"/>
    <w:rsid w:val="001863FA"/>
    <w:rsid w:val="00192C68"/>
    <w:rsid w:val="0019504B"/>
    <w:rsid w:val="0019712C"/>
    <w:rsid w:val="0019787A"/>
    <w:rsid w:val="00197E99"/>
    <w:rsid w:val="001A2661"/>
    <w:rsid w:val="001A306D"/>
    <w:rsid w:val="001A3BB2"/>
    <w:rsid w:val="001D6328"/>
    <w:rsid w:val="001E13A4"/>
    <w:rsid w:val="00200FCA"/>
    <w:rsid w:val="00213387"/>
    <w:rsid w:val="0021471D"/>
    <w:rsid w:val="002227D7"/>
    <w:rsid w:val="00223A32"/>
    <w:rsid w:val="0028142A"/>
    <w:rsid w:val="0028334D"/>
    <w:rsid w:val="00283E90"/>
    <w:rsid w:val="00292798"/>
    <w:rsid w:val="002956A8"/>
    <w:rsid w:val="00296054"/>
    <w:rsid w:val="002C5DEB"/>
    <w:rsid w:val="002E3B5C"/>
    <w:rsid w:val="002F5FC7"/>
    <w:rsid w:val="003000B4"/>
    <w:rsid w:val="00307700"/>
    <w:rsid w:val="0031188D"/>
    <w:rsid w:val="00312081"/>
    <w:rsid w:val="0034212C"/>
    <w:rsid w:val="00343BC5"/>
    <w:rsid w:val="003718A2"/>
    <w:rsid w:val="003774E0"/>
    <w:rsid w:val="00386F3C"/>
    <w:rsid w:val="003920B6"/>
    <w:rsid w:val="00394A33"/>
    <w:rsid w:val="003A654D"/>
    <w:rsid w:val="003B3189"/>
    <w:rsid w:val="003B6386"/>
    <w:rsid w:val="003D2FD1"/>
    <w:rsid w:val="003D7A74"/>
    <w:rsid w:val="003E4E4E"/>
    <w:rsid w:val="003E5660"/>
    <w:rsid w:val="003E57AA"/>
    <w:rsid w:val="003E7FB0"/>
    <w:rsid w:val="003F7A80"/>
    <w:rsid w:val="00403F57"/>
    <w:rsid w:val="00410B91"/>
    <w:rsid w:val="0042058E"/>
    <w:rsid w:val="00427DB0"/>
    <w:rsid w:val="00433CCD"/>
    <w:rsid w:val="00441522"/>
    <w:rsid w:val="0047476D"/>
    <w:rsid w:val="00477736"/>
    <w:rsid w:val="00481AA3"/>
    <w:rsid w:val="004A0158"/>
    <w:rsid w:val="004A6518"/>
    <w:rsid w:val="004B2EEA"/>
    <w:rsid w:val="004C53EC"/>
    <w:rsid w:val="004D30E4"/>
    <w:rsid w:val="00503C60"/>
    <w:rsid w:val="0051708A"/>
    <w:rsid w:val="00520EFC"/>
    <w:rsid w:val="00533FC2"/>
    <w:rsid w:val="0055429C"/>
    <w:rsid w:val="0056031B"/>
    <w:rsid w:val="005623B2"/>
    <w:rsid w:val="00562E19"/>
    <w:rsid w:val="00566813"/>
    <w:rsid w:val="005737CC"/>
    <w:rsid w:val="005762F2"/>
    <w:rsid w:val="00585F88"/>
    <w:rsid w:val="005A72AB"/>
    <w:rsid w:val="005B1B9A"/>
    <w:rsid w:val="005C5695"/>
    <w:rsid w:val="005D01B2"/>
    <w:rsid w:val="005D623B"/>
    <w:rsid w:val="005E31F0"/>
    <w:rsid w:val="005E3F4E"/>
    <w:rsid w:val="005F71AE"/>
    <w:rsid w:val="00603950"/>
    <w:rsid w:val="006101CB"/>
    <w:rsid w:val="00615AF0"/>
    <w:rsid w:val="0062293E"/>
    <w:rsid w:val="00623071"/>
    <w:rsid w:val="006421F7"/>
    <w:rsid w:val="00644FC5"/>
    <w:rsid w:val="00647D51"/>
    <w:rsid w:val="00655E9F"/>
    <w:rsid w:val="00672027"/>
    <w:rsid w:val="0067291B"/>
    <w:rsid w:val="0069179F"/>
    <w:rsid w:val="00694AF2"/>
    <w:rsid w:val="00695FB0"/>
    <w:rsid w:val="006B3630"/>
    <w:rsid w:val="006B3EEE"/>
    <w:rsid w:val="006B75B7"/>
    <w:rsid w:val="006D6FD1"/>
    <w:rsid w:val="006E787C"/>
    <w:rsid w:val="0070041C"/>
    <w:rsid w:val="007005F0"/>
    <w:rsid w:val="00711F1D"/>
    <w:rsid w:val="00721DA5"/>
    <w:rsid w:val="00721EBD"/>
    <w:rsid w:val="00724CB0"/>
    <w:rsid w:val="00730948"/>
    <w:rsid w:val="00735960"/>
    <w:rsid w:val="0076704F"/>
    <w:rsid w:val="00776992"/>
    <w:rsid w:val="00777A24"/>
    <w:rsid w:val="00784659"/>
    <w:rsid w:val="007A67A3"/>
    <w:rsid w:val="007B0FC5"/>
    <w:rsid w:val="007C4370"/>
    <w:rsid w:val="007C4BC5"/>
    <w:rsid w:val="007C5612"/>
    <w:rsid w:val="007C6609"/>
    <w:rsid w:val="007C738F"/>
    <w:rsid w:val="00803765"/>
    <w:rsid w:val="008124D8"/>
    <w:rsid w:val="0083068B"/>
    <w:rsid w:val="00831284"/>
    <w:rsid w:val="00834B8F"/>
    <w:rsid w:val="008402B2"/>
    <w:rsid w:val="00845065"/>
    <w:rsid w:val="00845C64"/>
    <w:rsid w:val="00870073"/>
    <w:rsid w:val="00880C42"/>
    <w:rsid w:val="0089218D"/>
    <w:rsid w:val="008A64DB"/>
    <w:rsid w:val="008B65CF"/>
    <w:rsid w:val="008C16E1"/>
    <w:rsid w:val="008C496E"/>
    <w:rsid w:val="008C558F"/>
    <w:rsid w:val="008C6654"/>
    <w:rsid w:val="008D26D9"/>
    <w:rsid w:val="008F3A3E"/>
    <w:rsid w:val="0090150B"/>
    <w:rsid w:val="00905222"/>
    <w:rsid w:val="0091076B"/>
    <w:rsid w:val="00917A29"/>
    <w:rsid w:val="00945A98"/>
    <w:rsid w:val="009468E6"/>
    <w:rsid w:val="00963EC5"/>
    <w:rsid w:val="00987AB9"/>
    <w:rsid w:val="0099007F"/>
    <w:rsid w:val="00993F8A"/>
    <w:rsid w:val="009961B7"/>
    <w:rsid w:val="009977D5"/>
    <w:rsid w:val="009A5180"/>
    <w:rsid w:val="009C1C0F"/>
    <w:rsid w:val="009D7A3F"/>
    <w:rsid w:val="009E78AC"/>
    <w:rsid w:val="009F2DF8"/>
    <w:rsid w:val="00A03FE2"/>
    <w:rsid w:val="00A0749F"/>
    <w:rsid w:val="00A2298B"/>
    <w:rsid w:val="00A27C88"/>
    <w:rsid w:val="00A318FE"/>
    <w:rsid w:val="00A42A16"/>
    <w:rsid w:val="00A4690C"/>
    <w:rsid w:val="00A635DD"/>
    <w:rsid w:val="00A66884"/>
    <w:rsid w:val="00A84ACF"/>
    <w:rsid w:val="00A90DFA"/>
    <w:rsid w:val="00AA063B"/>
    <w:rsid w:val="00AB3F04"/>
    <w:rsid w:val="00AC3BC4"/>
    <w:rsid w:val="00AD65E2"/>
    <w:rsid w:val="00AE52AB"/>
    <w:rsid w:val="00B01AB4"/>
    <w:rsid w:val="00B02033"/>
    <w:rsid w:val="00B10669"/>
    <w:rsid w:val="00B246A6"/>
    <w:rsid w:val="00B30EB0"/>
    <w:rsid w:val="00B4634A"/>
    <w:rsid w:val="00B512A1"/>
    <w:rsid w:val="00B66A76"/>
    <w:rsid w:val="00B877A1"/>
    <w:rsid w:val="00BA019B"/>
    <w:rsid w:val="00BC2F28"/>
    <w:rsid w:val="00BC32EF"/>
    <w:rsid w:val="00BD1D4E"/>
    <w:rsid w:val="00BD5BD4"/>
    <w:rsid w:val="00BE0809"/>
    <w:rsid w:val="00BE108A"/>
    <w:rsid w:val="00BF7F7F"/>
    <w:rsid w:val="00C04A3B"/>
    <w:rsid w:val="00C36CBF"/>
    <w:rsid w:val="00C503F7"/>
    <w:rsid w:val="00C56AB5"/>
    <w:rsid w:val="00C61F97"/>
    <w:rsid w:val="00C65A57"/>
    <w:rsid w:val="00C70FB5"/>
    <w:rsid w:val="00C8480F"/>
    <w:rsid w:val="00C87395"/>
    <w:rsid w:val="00C87D7A"/>
    <w:rsid w:val="00CA04F8"/>
    <w:rsid w:val="00CD0168"/>
    <w:rsid w:val="00CD4890"/>
    <w:rsid w:val="00CE112D"/>
    <w:rsid w:val="00CE20E8"/>
    <w:rsid w:val="00D023EC"/>
    <w:rsid w:val="00D03487"/>
    <w:rsid w:val="00D117E3"/>
    <w:rsid w:val="00D151B0"/>
    <w:rsid w:val="00D251E2"/>
    <w:rsid w:val="00D2566E"/>
    <w:rsid w:val="00D36FC5"/>
    <w:rsid w:val="00D40317"/>
    <w:rsid w:val="00D55BA4"/>
    <w:rsid w:val="00D60EDF"/>
    <w:rsid w:val="00D73DA0"/>
    <w:rsid w:val="00D73F92"/>
    <w:rsid w:val="00D93D68"/>
    <w:rsid w:val="00D94451"/>
    <w:rsid w:val="00DA5B65"/>
    <w:rsid w:val="00DB2D1B"/>
    <w:rsid w:val="00DD2D6F"/>
    <w:rsid w:val="00DD3BDA"/>
    <w:rsid w:val="00DE58F2"/>
    <w:rsid w:val="00E16372"/>
    <w:rsid w:val="00E2525F"/>
    <w:rsid w:val="00E4271E"/>
    <w:rsid w:val="00E46261"/>
    <w:rsid w:val="00E64690"/>
    <w:rsid w:val="00E909D3"/>
    <w:rsid w:val="00EB3973"/>
    <w:rsid w:val="00EB4892"/>
    <w:rsid w:val="00EB6CC6"/>
    <w:rsid w:val="00EE3E6D"/>
    <w:rsid w:val="00EE60B6"/>
    <w:rsid w:val="00EF7496"/>
    <w:rsid w:val="00F074CC"/>
    <w:rsid w:val="00F2383F"/>
    <w:rsid w:val="00F27970"/>
    <w:rsid w:val="00F27B98"/>
    <w:rsid w:val="00F36574"/>
    <w:rsid w:val="00F36CB1"/>
    <w:rsid w:val="00F412A1"/>
    <w:rsid w:val="00F433F9"/>
    <w:rsid w:val="00F53F1F"/>
    <w:rsid w:val="00F62730"/>
    <w:rsid w:val="00F670A6"/>
    <w:rsid w:val="00F74C0C"/>
    <w:rsid w:val="00F80471"/>
    <w:rsid w:val="00F83AA0"/>
    <w:rsid w:val="00F9096B"/>
    <w:rsid w:val="00FA48A1"/>
    <w:rsid w:val="00FB2853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c,#00b0ca,#ddd"/>
    </o:shapedefaults>
    <o:shapelayout v:ext="edit">
      <o:idmap v:ext="edit" data="2"/>
    </o:shapelayout>
  </w:shapeDefaults>
  <w:decimalSymbol w:val=","/>
  <w:listSeparator w:val=";"/>
  <w14:docId w14:val="2D8C0B3E"/>
  <w15:docId w15:val="{72C81353-012D-43DF-9A8D-9DF48550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D6F"/>
    <w:pPr>
      <w:spacing w:after="120"/>
      <w:ind w:left="567"/>
    </w:pPr>
    <w:rPr>
      <w:rFonts w:ascii="Arial" w:hAnsi="Arial" w:cs="Arial"/>
      <w:bCs/>
      <w:kern w:val="32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695FB0"/>
    <w:pPr>
      <w:keepNext/>
      <w:numPr>
        <w:numId w:val="1"/>
      </w:numPr>
      <w:tabs>
        <w:tab w:val="clear" w:pos="1425"/>
      </w:tabs>
      <w:spacing w:before="360" w:after="240"/>
      <w:ind w:left="567" w:hanging="567"/>
      <w:outlineLvl w:val="0"/>
    </w:pPr>
    <w:rPr>
      <w:b/>
      <w:bCs w:val="0"/>
      <w:color w:val="33CCCC"/>
      <w:sz w:val="28"/>
      <w:szCs w:val="28"/>
    </w:rPr>
  </w:style>
  <w:style w:type="paragraph" w:styleId="Ttulo2">
    <w:name w:val="heading 2"/>
    <w:basedOn w:val="Normal"/>
    <w:next w:val="Normal"/>
    <w:qFormat/>
    <w:rsid w:val="00695FB0"/>
    <w:pPr>
      <w:keepNext/>
      <w:numPr>
        <w:ilvl w:val="1"/>
        <w:numId w:val="1"/>
      </w:numPr>
      <w:tabs>
        <w:tab w:val="clear" w:pos="1425"/>
      </w:tabs>
      <w:spacing w:before="240" w:after="240"/>
      <w:ind w:left="567" w:hanging="567"/>
      <w:outlineLvl w:val="1"/>
    </w:pPr>
    <w:rPr>
      <w:b/>
      <w:bCs w:val="0"/>
      <w:iCs/>
      <w:sz w:val="24"/>
    </w:rPr>
  </w:style>
  <w:style w:type="paragraph" w:styleId="Ttulo3">
    <w:name w:val="heading 3"/>
    <w:basedOn w:val="Normal"/>
    <w:next w:val="Normal"/>
    <w:qFormat/>
    <w:rsid w:val="00DD2D6F"/>
    <w:pPr>
      <w:keepNext/>
      <w:numPr>
        <w:ilvl w:val="2"/>
        <w:numId w:val="1"/>
      </w:numPr>
      <w:tabs>
        <w:tab w:val="clear" w:pos="1425"/>
      </w:tabs>
      <w:ind w:left="567" w:hanging="567"/>
      <w:outlineLvl w:val="2"/>
    </w:pPr>
    <w:rPr>
      <w:bCs w:val="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rsid w:val="008F5C91"/>
    <w:rPr>
      <w:b/>
      <w:bCs w:val="0"/>
      <w:sz w:val="20"/>
      <w:szCs w:val="20"/>
    </w:rPr>
  </w:style>
  <w:style w:type="character" w:styleId="Nmerodepgina">
    <w:name w:val="page number"/>
    <w:basedOn w:val="Fuentedeprrafopredeter"/>
    <w:rsid w:val="00AC1BD9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AC1BD9"/>
    <w:pPr>
      <w:ind w:left="378"/>
    </w:pPr>
    <w:rPr>
      <w:szCs w:val="20"/>
    </w:rPr>
  </w:style>
  <w:style w:type="paragraph" w:customStyle="1" w:styleId="PORTSubtituloportada">
    <w:name w:val="PORT_Subtitulo portada"/>
    <w:basedOn w:val="Normal"/>
    <w:rsid w:val="000D25D3"/>
    <w:pPr>
      <w:ind w:left="378"/>
    </w:pPr>
    <w:rPr>
      <w:color w:val="00B0CA"/>
      <w:sz w:val="28"/>
      <w:szCs w:val="20"/>
    </w:rPr>
  </w:style>
  <w:style w:type="paragraph" w:styleId="Encabezado">
    <w:name w:val="header"/>
    <w:basedOn w:val="Normal"/>
    <w:rsid w:val="00232BE4"/>
    <w:pPr>
      <w:tabs>
        <w:tab w:val="center" w:pos="4252"/>
        <w:tab w:val="right" w:pos="8504"/>
      </w:tabs>
    </w:pPr>
  </w:style>
  <w:style w:type="paragraph" w:customStyle="1" w:styleId="PORTTITPORTADA">
    <w:name w:val="PORT_TIT.PORTADA"/>
    <w:basedOn w:val="Normal"/>
    <w:rsid w:val="00A4547F"/>
    <w:pPr>
      <w:ind w:left="378"/>
    </w:pPr>
    <w:rPr>
      <w:b/>
      <w:bCs w:val="0"/>
      <w:caps/>
      <w:color w:val="000000"/>
      <w:sz w:val="56"/>
      <w:szCs w:val="20"/>
    </w:rPr>
  </w:style>
  <w:style w:type="paragraph" w:styleId="Piedepgina">
    <w:name w:val="footer"/>
    <w:basedOn w:val="Normal"/>
    <w:rsid w:val="00157DE6"/>
    <w:pPr>
      <w:ind w:left="0"/>
    </w:pPr>
    <w:rPr>
      <w:color w:val="A6A6A6"/>
      <w:sz w:val="16"/>
    </w:rPr>
  </w:style>
  <w:style w:type="paragraph" w:customStyle="1" w:styleId="Estilo1">
    <w:name w:val="Estilo1"/>
    <w:basedOn w:val="Normal"/>
    <w:rsid w:val="00896701"/>
    <w:rPr>
      <w:color w:val="999999"/>
      <w:sz w:val="16"/>
    </w:rPr>
  </w:style>
  <w:style w:type="paragraph" w:customStyle="1" w:styleId="Normal1">
    <w:name w:val="Normal1"/>
    <w:basedOn w:val="Normal"/>
    <w:rsid w:val="00C87395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 w:val="24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rsid w:val="00157DE6"/>
    <w:pPr>
      <w:tabs>
        <w:tab w:val="left" w:pos="480"/>
        <w:tab w:val="right" w:leader="dot" w:pos="8222"/>
      </w:tabs>
      <w:spacing w:before="120"/>
      <w:ind w:left="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rsid w:val="00157DE6"/>
    <w:pPr>
      <w:tabs>
        <w:tab w:val="left" w:pos="567"/>
        <w:tab w:val="right" w:leader="dot" w:pos="8222"/>
      </w:tabs>
      <w:spacing w:before="120"/>
      <w:ind w:left="0"/>
    </w:pPr>
  </w:style>
  <w:style w:type="character" w:styleId="Hipervnculo">
    <w:name w:val="Hyperlink"/>
    <w:basedOn w:val="Fuentedeprrafopredeter"/>
    <w:uiPriority w:val="99"/>
    <w:rsid w:val="00C8739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695FB0"/>
    <w:rPr>
      <w:rFonts w:ascii="Arial" w:hAnsi="Arial" w:cs="Arial"/>
      <w:b/>
      <w:color w:val="33CCCC"/>
      <w:kern w:val="32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157DE6"/>
    <w:pPr>
      <w:tabs>
        <w:tab w:val="left" w:pos="0"/>
        <w:tab w:val="left" w:pos="567"/>
        <w:tab w:val="right" w:leader="dot" w:pos="8222"/>
      </w:tabs>
      <w:spacing w:before="120"/>
      <w:ind w:left="0"/>
    </w:pPr>
  </w:style>
  <w:style w:type="table" w:styleId="Tablaconcuadrcula">
    <w:name w:val="Table Grid"/>
    <w:basedOn w:val="Tablanormal"/>
    <w:uiPriority w:val="59"/>
    <w:rsid w:val="00132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Normal1"/>
    <w:next w:val="Normal"/>
    <w:uiPriority w:val="39"/>
    <w:unhideWhenUsed/>
    <w:qFormat/>
    <w:rsid w:val="00157DE6"/>
    <w:pPr>
      <w:tabs>
        <w:tab w:val="clear" w:pos="-720"/>
        <w:tab w:val="clear" w:pos="0"/>
        <w:tab w:val="clear" w:pos="720"/>
      </w:tabs>
      <w:ind w:left="0"/>
      <w:jc w:val="center"/>
    </w:pPr>
    <w:rPr>
      <w:b/>
      <w:color w:val="33CCCC"/>
      <w:sz w:val="28"/>
      <w:szCs w:val="28"/>
    </w:rPr>
  </w:style>
  <w:style w:type="character" w:styleId="Nmerodelnea">
    <w:name w:val="line number"/>
    <w:basedOn w:val="Fuentedeprrafopredeter"/>
    <w:uiPriority w:val="99"/>
    <w:semiHidden/>
    <w:unhideWhenUsed/>
    <w:rsid w:val="00157DE6"/>
  </w:style>
  <w:style w:type="paragraph" w:customStyle="1" w:styleId="EncabezadodeTabla">
    <w:name w:val="Encabezado de Tabla"/>
    <w:basedOn w:val="Normal"/>
    <w:qFormat/>
    <w:rsid w:val="00157DE6"/>
    <w:pPr>
      <w:shd w:val="clear" w:color="auto" w:fill="00B0CA"/>
      <w:spacing w:before="240" w:after="240"/>
      <w:ind w:left="0"/>
      <w:jc w:val="center"/>
    </w:pPr>
    <w:rPr>
      <w:color w:val="FFFFFF"/>
    </w:rPr>
  </w:style>
  <w:style w:type="paragraph" w:customStyle="1" w:styleId="PrimeraColumna">
    <w:name w:val="Primera Columna"/>
    <w:basedOn w:val="Normal"/>
    <w:qFormat/>
    <w:rsid w:val="005D623B"/>
    <w:pPr>
      <w:shd w:val="clear" w:color="auto" w:fill="BFBFBF"/>
      <w:spacing w:before="240" w:after="240"/>
      <w:ind w:left="0"/>
      <w:jc w:val="center"/>
    </w:pPr>
    <w:rPr>
      <w:rFonts w:cs="Times New Roman"/>
      <w:bCs w:val="0"/>
      <w:color w:val="FFFFFF"/>
      <w:kern w:val="0"/>
      <w:sz w:val="20"/>
      <w:szCs w:val="24"/>
    </w:rPr>
  </w:style>
  <w:style w:type="paragraph" w:customStyle="1" w:styleId="Textodetabla">
    <w:name w:val="Texto de tabla"/>
    <w:basedOn w:val="Normal"/>
    <w:qFormat/>
    <w:rsid w:val="00394A33"/>
    <w:pPr>
      <w:ind w:left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654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54D"/>
    <w:rPr>
      <w:rFonts w:ascii="Tahoma" w:hAnsi="Tahoma" w:cs="Tahoma"/>
      <w:bCs/>
      <w:kern w:val="32"/>
      <w:sz w:val="16"/>
      <w:szCs w:val="16"/>
    </w:rPr>
  </w:style>
  <w:style w:type="table" w:styleId="Tablaconcuadrcula5oscura-nfasis5">
    <w:name w:val="Grid Table 5 Dark Accent 5"/>
    <w:basedOn w:val="Tablanormal"/>
    <w:uiPriority w:val="50"/>
    <w:rsid w:val="005B1B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10669"/>
    <w:pPr>
      <w:spacing w:before="100" w:beforeAutospacing="1" w:after="100" w:afterAutospacing="1"/>
      <w:ind w:left="0"/>
    </w:pPr>
    <w:rPr>
      <w:rFonts w:ascii="Times New Roman" w:hAnsi="Times New Roman" w:cs="Times New Roman"/>
      <w:bCs w:val="0"/>
      <w:kern w:val="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aro\Dropbox\IFT%20-%20Fabrica%20de%20Software\Configuraci&#243;n\AM\01_Fase%20de%20Inicio\IFT03%20-%20NA_PCH%20-%20Acta%20de%20Constituci&#243;n%20(ProjectCharter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CEB2C-5236-4D28-8A31-3D6BC272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IFT03 - NA_PCH - Acta de Constitución (ProjectCharter)</Template>
  <TotalTime>3173</TotalTime>
  <Pages>5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Links>
    <vt:vector size="48" baseType="variant"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_Toc388021756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_Toc388021755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_Toc388021754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_Toc388021753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_Toc388021752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_Toc388021751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_Toc388021750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_Toc388021749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cp:lastModifiedBy>Gaby ♥♥</cp:lastModifiedBy>
  <cp:revision>132</cp:revision>
  <cp:lastPrinted>2008-06-06T17:41:00Z</cp:lastPrinted>
  <dcterms:created xsi:type="dcterms:W3CDTF">2015-10-03T14:52:00Z</dcterms:created>
  <dcterms:modified xsi:type="dcterms:W3CDTF">2022-03-07T02:11:00Z</dcterms:modified>
</cp:coreProperties>
</file>